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A6C9A" w14:textId="77777777" w:rsidR="008B5304" w:rsidRPr="008B5304" w:rsidRDefault="008B5304" w:rsidP="008B5304">
      <w:pPr>
        <w:spacing w:line="360" w:lineRule="auto"/>
        <w:rPr>
          <w:b/>
          <w:bCs/>
          <w:lang w:val="en-US"/>
        </w:rPr>
      </w:pPr>
      <w:r w:rsidRPr="008B5304">
        <w:rPr>
          <w:b/>
          <w:bCs/>
          <w:lang w:val="en-US"/>
        </w:rPr>
        <w:t>Fitness Tracker Documentation</w:t>
      </w:r>
    </w:p>
    <w:p w14:paraId="4C153B78" w14:textId="77777777" w:rsidR="008B5304" w:rsidRPr="008B5304" w:rsidRDefault="008B5304" w:rsidP="008B5304">
      <w:pPr>
        <w:spacing w:line="360" w:lineRule="auto"/>
        <w:rPr>
          <w:b/>
          <w:bCs/>
          <w:lang w:val="en-US"/>
        </w:rPr>
      </w:pPr>
      <w:r w:rsidRPr="008B5304">
        <w:rPr>
          <w:b/>
          <w:bCs/>
          <w:lang w:val="en-US"/>
        </w:rPr>
        <w:t>1. Clean Code Practices</w:t>
      </w:r>
    </w:p>
    <w:p w14:paraId="6597372B" w14:textId="29D74BEE" w:rsidR="008B5304" w:rsidRPr="008B5304" w:rsidRDefault="008B5304" w:rsidP="008B5304">
      <w:pPr>
        <w:spacing w:line="360" w:lineRule="auto"/>
        <w:rPr>
          <w:lang w:val="en-US"/>
        </w:rPr>
      </w:pPr>
      <w:r w:rsidRPr="008B5304">
        <w:rPr>
          <w:lang w:val="en-US"/>
        </w:rPr>
        <w:t xml:space="preserve">Clean code practices ensure that the application is readable, maintainable, and efficient. </w:t>
      </w:r>
      <w:r>
        <w:rPr>
          <w:lang w:val="en-US"/>
        </w:rPr>
        <w:t>M</w:t>
      </w:r>
      <w:r w:rsidRPr="008B5304">
        <w:rPr>
          <w:lang w:val="en-US"/>
        </w:rPr>
        <w:t>y code adheres to clean code principles:</w:t>
      </w:r>
    </w:p>
    <w:p w14:paraId="752C5EE2" w14:textId="77777777" w:rsidR="008B5304" w:rsidRPr="008B5304" w:rsidRDefault="008B5304" w:rsidP="008B5304">
      <w:pPr>
        <w:spacing w:line="360" w:lineRule="auto"/>
        <w:rPr>
          <w:b/>
          <w:bCs/>
          <w:lang w:val="en-US"/>
        </w:rPr>
      </w:pPr>
      <w:r w:rsidRPr="008B5304">
        <w:rPr>
          <w:b/>
          <w:bCs/>
          <w:lang w:val="en-US"/>
        </w:rPr>
        <w:t>1.1 Meaningful Variable and Method Names</w:t>
      </w:r>
    </w:p>
    <w:p w14:paraId="42410461" w14:textId="77777777" w:rsidR="008B5304" w:rsidRPr="008B5304" w:rsidRDefault="008B5304" w:rsidP="008B5304">
      <w:pPr>
        <w:numPr>
          <w:ilvl w:val="0"/>
          <w:numId w:val="65"/>
        </w:numPr>
        <w:spacing w:line="360" w:lineRule="auto"/>
        <w:rPr>
          <w:lang w:val="en-US"/>
        </w:rPr>
      </w:pPr>
      <w:r w:rsidRPr="008B5304">
        <w:rPr>
          <w:lang w:val="en-US"/>
        </w:rPr>
        <w:t>Variables and methods are named clearly to indicate their purpose.</w:t>
      </w:r>
    </w:p>
    <w:p w14:paraId="5351D5E1" w14:textId="77777777" w:rsidR="008B5304" w:rsidRPr="008B5304" w:rsidRDefault="008B5304" w:rsidP="008B5304">
      <w:pPr>
        <w:numPr>
          <w:ilvl w:val="0"/>
          <w:numId w:val="65"/>
        </w:numPr>
        <w:spacing w:line="360" w:lineRule="auto"/>
        <w:rPr>
          <w:lang w:val="en-US"/>
        </w:rPr>
      </w:pPr>
      <w:r w:rsidRPr="008B5304">
        <w:rPr>
          <w:lang w:val="en-US"/>
        </w:rPr>
        <w:t xml:space="preserve">Example: </w:t>
      </w:r>
      <w:proofErr w:type="spellStart"/>
      <w:r w:rsidRPr="008B5304">
        <w:rPr>
          <w:lang w:val="en-US"/>
        </w:rPr>
        <w:t>logWorkout</w:t>
      </w:r>
      <w:proofErr w:type="spellEnd"/>
      <w:r w:rsidRPr="008B5304">
        <w:rPr>
          <w:lang w:val="en-US"/>
        </w:rPr>
        <w:t>(Workout workout) clearly represents adding a workout to the tracker.</w:t>
      </w:r>
    </w:p>
    <w:p w14:paraId="0586EE03" w14:textId="6DD52109" w:rsidR="008B5304" w:rsidRPr="008B5304" w:rsidRDefault="008B5304" w:rsidP="008B5304">
      <w:pPr>
        <w:spacing w:line="360" w:lineRule="auto"/>
        <w:rPr>
          <w:lang w:val="en-US"/>
        </w:rPr>
      </w:pPr>
      <w:r w:rsidRPr="008B5304">
        <w:rPr>
          <w:b/>
          <w:bCs/>
          <w:lang w:val="en-US"/>
        </w:rPr>
        <w:t>Code Example:</w:t>
      </w:r>
      <w:r w:rsidRPr="008B5304">
        <w:rPr>
          <w:lang w:val="en-US"/>
        </w:rPr>
        <w:br/>
      </w:r>
      <w:r w:rsidRPr="008B5304">
        <w:rPr>
          <w:i/>
          <w:iCs/>
          <w:lang w:val="en-US"/>
        </w:rPr>
        <w:drawing>
          <wp:inline distT="0" distB="0" distL="0" distR="0" wp14:anchorId="246153C7" wp14:editId="5E774DC3">
            <wp:extent cx="6188710" cy="2428240"/>
            <wp:effectExtent l="0" t="0" r="2540" b="0"/>
            <wp:docPr id="165333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35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9154" w14:textId="77777777" w:rsidR="008B5304" w:rsidRPr="008B5304" w:rsidRDefault="008B5304" w:rsidP="008B5304">
      <w:pPr>
        <w:spacing w:line="360" w:lineRule="auto"/>
        <w:rPr>
          <w:b/>
          <w:bCs/>
          <w:lang w:val="en-US"/>
        </w:rPr>
      </w:pPr>
      <w:r w:rsidRPr="008B5304">
        <w:rPr>
          <w:b/>
          <w:bCs/>
          <w:lang w:val="en-US"/>
        </w:rPr>
        <w:t>1.2 Proper Encapsulation and OOP Principles</w:t>
      </w:r>
    </w:p>
    <w:p w14:paraId="67850BBF" w14:textId="77777777" w:rsidR="008B5304" w:rsidRPr="008B5304" w:rsidRDefault="008B5304" w:rsidP="008B5304">
      <w:pPr>
        <w:numPr>
          <w:ilvl w:val="0"/>
          <w:numId w:val="66"/>
        </w:numPr>
        <w:spacing w:line="360" w:lineRule="auto"/>
        <w:rPr>
          <w:lang w:val="en-US"/>
        </w:rPr>
      </w:pPr>
      <w:r w:rsidRPr="008B5304">
        <w:rPr>
          <w:lang w:val="en-US"/>
        </w:rPr>
        <w:t xml:space="preserve">The Workout class encapsulates properties like type, duration, </w:t>
      </w:r>
      <w:proofErr w:type="spellStart"/>
      <w:r w:rsidRPr="008B5304">
        <w:rPr>
          <w:lang w:val="en-US"/>
        </w:rPr>
        <w:t>caloriesBurned</w:t>
      </w:r>
      <w:proofErr w:type="spellEnd"/>
      <w:r w:rsidRPr="008B5304">
        <w:rPr>
          <w:lang w:val="en-US"/>
        </w:rPr>
        <w:t>, and date.</w:t>
      </w:r>
    </w:p>
    <w:p w14:paraId="76207C1E" w14:textId="77777777" w:rsidR="008B5304" w:rsidRPr="008B5304" w:rsidRDefault="008B5304" w:rsidP="008B5304">
      <w:pPr>
        <w:numPr>
          <w:ilvl w:val="0"/>
          <w:numId w:val="66"/>
        </w:numPr>
        <w:spacing w:line="360" w:lineRule="auto"/>
        <w:rPr>
          <w:lang w:val="en-US"/>
        </w:rPr>
      </w:pPr>
      <w:r w:rsidRPr="008B5304">
        <w:rPr>
          <w:lang w:val="en-US"/>
        </w:rPr>
        <w:t>Getters and setters are used to enforce encapsulation and prevent direct access to instance variables.</w:t>
      </w:r>
    </w:p>
    <w:p w14:paraId="57469404" w14:textId="64F95F61" w:rsidR="008B5304" w:rsidRDefault="008B5304" w:rsidP="008B5304">
      <w:pPr>
        <w:spacing w:line="360" w:lineRule="auto"/>
        <w:rPr>
          <w:b/>
          <w:bCs/>
          <w:lang w:val="en-US"/>
        </w:rPr>
      </w:pPr>
      <w:r w:rsidRPr="008B5304">
        <w:rPr>
          <w:b/>
          <w:bCs/>
          <w:lang w:val="en-US"/>
        </w:rPr>
        <w:lastRenderedPageBreak/>
        <w:t>Code Example:</w:t>
      </w:r>
      <w:r w:rsidRPr="008B5304">
        <w:rPr>
          <w:lang w:val="en-US"/>
        </w:rPr>
        <w:br/>
      </w:r>
      <w:r w:rsidRPr="008B5304">
        <w:rPr>
          <w:i/>
          <w:iCs/>
          <w:lang w:val="en-US"/>
        </w:rPr>
        <w:drawing>
          <wp:inline distT="0" distB="0" distL="0" distR="0" wp14:anchorId="4DCCFEBA" wp14:editId="541B1CE8">
            <wp:extent cx="6188710" cy="4673600"/>
            <wp:effectExtent l="0" t="0" r="2540" b="0"/>
            <wp:docPr id="12415169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1696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81DB" w14:textId="10590B06" w:rsidR="008B5304" w:rsidRPr="008B5304" w:rsidRDefault="008B5304" w:rsidP="008B5304">
      <w:pPr>
        <w:spacing w:line="360" w:lineRule="auto"/>
        <w:rPr>
          <w:lang w:val="en-US"/>
        </w:rPr>
      </w:pPr>
      <w:r w:rsidRPr="008B5304">
        <w:rPr>
          <w:lang w:val="en-US"/>
        </w:rPr>
        <w:lastRenderedPageBreak/>
        <w:drawing>
          <wp:inline distT="0" distB="0" distL="0" distR="0" wp14:anchorId="43088C24" wp14:editId="187116DC">
            <wp:extent cx="6188710" cy="4839335"/>
            <wp:effectExtent l="0" t="0" r="2540" b="0"/>
            <wp:docPr id="29436390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63909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46E1" w14:textId="77777777" w:rsidR="008B5304" w:rsidRPr="008B5304" w:rsidRDefault="008B5304" w:rsidP="008B5304">
      <w:pPr>
        <w:spacing w:line="360" w:lineRule="auto"/>
        <w:rPr>
          <w:b/>
          <w:bCs/>
          <w:lang w:val="en-US"/>
        </w:rPr>
      </w:pPr>
      <w:r w:rsidRPr="008B5304">
        <w:rPr>
          <w:b/>
          <w:bCs/>
          <w:lang w:val="en-US"/>
        </w:rPr>
        <w:t>1.3 Unit Testing with JUnit 5</w:t>
      </w:r>
    </w:p>
    <w:p w14:paraId="7E10EF04" w14:textId="77777777" w:rsidR="008B5304" w:rsidRPr="008B5304" w:rsidRDefault="008B5304" w:rsidP="008B5304">
      <w:pPr>
        <w:numPr>
          <w:ilvl w:val="0"/>
          <w:numId w:val="67"/>
        </w:numPr>
        <w:spacing w:line="360" w:lineRule="auto"/>
        <w:rPr>
          <w:lang w:val="en-US"/>
        </w:rPr>
      </w:pPr>
      <w:r w:rsidRPr="008B5304">
        <w:rPr>
          <w:lang w:val="en-US"/>
        </w:rPr>
        <w:t>Each test case covers both positive and negative scenarios.</w:t>
      </w:r>
    </w:p>
    <w:p w14:paraId="6AAE5F04" w14:textId="77777777" w:rsidR="008B5304" w:rsidRPr="008B5304" w:rsidRDefault="008B5304" w:rsidP="008B5304">
      <w:pPr>
        <w:numPr>
          <w:ilvl w:val="0"/>
          <w:numId w:val="67"/>
        </w:numPr>
        <w:spacing w:line="360" w:lineRule="auto"/>
        <w:rPr>
          <w:lang w:val="en-US"/>
        </w:rPr>
      </w:pPr>
      <w:r w:rsidRPr="008B5304">
        <w:rPr>
          <w:lang w:val="en-US"/>
        </w:rPr>
        <w:t xml:space="preserve">The </w:t>
      </w:r>
      <w:proofErr w:type="spellStart"/>
      <w:r w:rsidRPr="008B5304">
        <w:rPr>
          <w:lang w:val="en-US"/>
        </w:rPr>
        <w:t>testGoalTracking</w:t>
      </w:r>
      <w:proofErr w:type="spellEnd"/>
      <w:r w:rsidRPr="008B5304">
        <w:rPr>
          <w:lang w:val="en-US"/>
        </w:rPr>
        <w:t>() method ensures that the goal calculation logic functions correctly.</w:t>
      </w:r>
    </w:p>
    <w:p w14:paraId="3E801251" w14:textId="0D6CE07A" w:rsidR="008B5304" w:rsidRDefault="008B5304" w:rsidP="008B5304">
      <w:pPr>
        <w:spacing w:line="360" w:lineRule="auto"/>
        <w:rPr>
          <w:b/>
          <w:bCs/>
          <w:lang w:val="en-US"/>
        </w:rPr>
      </w:pPr>
      <w:r w:rsidRPr="008B5304">
        <w:rPr>
          <w:b/>
          <w:bCs/>
          <w:lang w:val="en-US"/>
        </w:rPr>
        <w:t>Code Example:</w:t>
      </w:r>
      <w:r w:rsidRPr="008B5304">
        <w:rPr>
          <w:lang w:val="en-US"/>
        </w:rPr>
        <w:br/>
      </w:r>
      <w:r w:rsidRPr="008B5304">
        <w:rPr>
          <w:i/>
          <w:iCs/>
          <w:lang w:val="en-US"/>
        </w:rPr>
        <w:drawing>
          <wp:inline distT="0" distB="0" distL="0" distR="0" wp14:anchorId="24EC5834" wp14:editId="1F2E614C">
            <wp:extent cx="3534268" cy="2305372"/>
            <wp:effectExtent l="0" t="0" r="0" b="0"/>
            <wp:docPr id="373756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5624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F289" w14:textId="2FCD5794" w:rsidR="008B5304" w:rsidRPr="008B5304" w:rsidRDefault="008B5304" w:rsidP="008B5304">
      <w:pPr>
        <w:spacing w:line="360" w:lineRule="auto"/>
        <w:rPr>
          <w:lang w:val="en-US"/>
        </w:rPr>
      </w:pPr>
      <w:r w:rsidRPr="008B5304">
        <w:rPr>
          <w:lang w:val="en-US"/>
        </w:rPr>
        <w:lastRenderedPageBreak/>
        <w:drawing>
          <wp:inline distT="0" distB="0" distL="0" distR="0" wp14:anchorId="73A5A6A6" wp14:editId="00084199">
            <wp:extent cx="6188710" cy="2209165"/>
            <wp:effectExtent l="0" t="0" r="2540" b="635"/>
            <wp:docPr id="33998234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82345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7C8D" w14:textId="57C93CDC" w:rsidR="008B5304" w:rsidRPr="008B5304" w:rsidRDefault="008B5304" w:rsidP="008B5304">
      <w:pPr>
        <w:spacing w:line="360" w:lineRule="auto"/>
        <w:rPr>
          <w:lang w:val="en-US"/>
        </w:rPr>
      </w:pPr>
    </w:p>
    <w:p w14:paraId="34F5FFDF" w14:textId="77777777" w:rsidR="008B5304" w:rsidRPr="008B5304" w:rsidRDefault="008B5304" w:rsidP="008B5304">
      <w:pPr>
        <w:spacing w:line="360" w:lineRule="auto"/>
        <w:rPr>
          <w:b/>
          <w:bCs/>
          <w:lang w:val="en-US"/>
        </w:rPr>
      </w:pPr>
      <w:r w:rsidRPr="008B5304">
        <w:rPr>
          <w:b/>
          <w:bCs/>
          <w:lang w:val="en-US"/>
        </w:rPr>
        <w:t>2. Project Overview</w:t>
      </w:r>
    </w:p>
    <w:p w14:paraId="5C65CEE6" w14:textId="77777777" w:rsidR="008B5304" w:rsidRPr="008B5304" w:rsidRDefault="008B5304" w:rsidP="008B5304">
      <w:pPr>
        <w:spacing w:line="360" w:lineRule="auto"/>
        <w:rPr>
          <w:b/>
          <w:bCs/>
          <w:lang w:val="en-US"/>
        </w:rPr>
      </w:pPr>
      <w:r w:rsidRPr="008B5304">
        <w:rPr>
          <w:b/>
          <w:bCs/>
          <w:lang w:val="en-US"/>
        </w:rPr>
        <w:t>2.1 Project Purpose</w:t>
      </w:r>
    </w:p>
    <w:p w14:paraId="48BF32EF" w14:textId="77777777" w:rsidR="008B5304" w:rsidRPr="008B5304" w:rsidRDefault="008B5304" w:rsidP="008B5304">
      <w:pPr>
        <w:spacing w:line="360" w:lineRule="auto"/>
        <w:rPr>
          <w:lang w:val="en-US"/>
        </w:rPr>
      </w:pPr>
      <w:r w:rsidRPr="008B5304">
        <w:rPr>
          <w:lang w:val="en-US"/>
        </w:rPr>
        <w:t>The Fitness Tracker application allows users to log workouts, track their fitness goals, and check if they have met their weekly calorie-burning target.</w:t>
      </w:r>
    </w:p>
    <w:p w14:paraId="6A11CB72" w14:textId="77777777" w:rsidR="008B5304" w:rsidRPr="008B5304" w:rsidRDefault="008B5304" w:rsidP="008B5304">
      <w:pPr>
        <w:spacing w:line="360" w:lineRule="auto"/>
        <w:rPr>
          <w:b/>
          <w:bCs/>
          <w:lang w:val="en-US"/>
        </w:rPr>
      </w:pPr>
      <w:r w:rsidRPr="008B5304">
        <w:rPr>
          <w:b/>
          <w:bCs/>
          <w:lang w:val="en-US"/>
        </w:rPr>
        <w:t>2.2 How It Works</w:t>
      </w:r>
    </w:p>
    <w:p w14:paraId="47B6BF56" w14:textId="77777777" w:rsidR="008B5304" w:rsidRPr="008B5304" w:rsidRDefault="008B5304" w:rsidP="008B5304">
      <w:pPr>
        <w:numPr>
          <w:ilvl w:val="0"/>
          <w:numId w:val="68"/>
        </w:numPr>
        <w:spacing w:line="360" w:lineRule="auto"/>
        <w:rPr>
          <w:lang w:val="en-US"/>
        </w:rPr>
      </w:pPr>
      <w:r w:rsidRPr="008B5304">
        <w:rPr>
          <w:b/>
          <w:bCs/>
          <w:lang w:val="en-US"/>
        </w:rPr>
        <w:t>Logging Workouts:</w:t>
      </w:r>
      <w:r w:rsidRPr="008B5304">
        <w:rPr>
          <w:lang w:val="en-US"/>
        </w:rPr>
        <w:t xml:space="preserve"> Users can add new workouts by specifying the type, duration, calories burned, and date.</w:t>
      </w:r>
    </w:p>
    <w:p w14:paraId="48D727CC" w14:textId="77777777" w:rsidR="008B5304" w:rsidRPr="008B5304" w:rsidRDefault="008B5304" w:rsidP="008B5304">
      <w:pPr>
        <w:numPr>
          <w:ilvl w:val="0"/>
          <w:numId w:val="68"/>
        </w:numPr>
        <w:spacing w:line="360" w:lineRule="auto"/>
        <w:rPr>
          <w:lang w:val="en-US"/>
        </w:rPr>
      </w:pPr>
      <w:r w:rsidRPr="008B5304">
        <w:rPr>
          <w:b/>
          <w:bCs/>
          <w:lang w:val="en-US"/>
        </w:rPr>
        <w:t>Tracking Progress:</w:t>
      </w:r>
      <w:r w:rsidRPr="008B5304">
        <w:rPr>
          <w:lang w:val="en-US"/>
        </w:rPr>
        <w:t xml:space="preserve"> The application calculates total calories burned and checks if the set goal is met.</w:t>
      </w:r>
    </w:p>
    <w:p w14:paraId="011EA9FC" w14:textId="77777777" w:rsidR="008B5304" w:rsidRPr="008B5304" w:rsidRDefault="008B5304" w:rsidP="008B5304">
      <w:pPr>
        <w:numPr>
          <w:ilvl w:val="0"/>
          <w:numId w:val="68"/>
        </w:numPr>
        <w:spacing w:line="360" w:lineRule="auto"/>
        <w:rPr>
          <w:lang w:val="en-US"/>
        </w:rPr>
      </w:pPr>
      <w:r w:rsidRPr="008B5304">
        <w:rPr>
          <w:b/>
          <w:bCs/>
          <w:lang w:val="en-US"/>
        </w:rPr>
        <w:t>Goal Setting:</w:t>
      </w:r>
      <w:r w:rsidRPr="008B5304">
        <w:rPr>
          <w:lang w:val="en-US"/>
        </w:rPr>
        <w:t xml:space="preserve"> Users can define a weekly fitness goal.</w:t>
      </w:r>
    </w:p>
    <w:p w14:paraId="106BD91B" w14:textId="77777777" w:rsidR="008B5304" w:rsidRPr="008B5304" w:rsidRDefault="008B5304" w:rsidP="008B5304">
      <w:pPr>
        <w:spacing w:line="360" w:lineRule="auto"/>
        <w:rPr>
          <w:b/>
          <w:bCs/>
          <w:lang w:val="en-US"/>
        </w:rPr>
      </w:pPr>
      <w:r w:rsidRPr="008B5304">
        <w:rPr>
          <w:b/>
          <w:bCs/>
          <w:lang w:val="en-US"/>
        </w:rPr>
        <w:t>2.3 Test Cases</w:t>
      </w:r>
    </w:p>
    <w:p w14:paraId="147488E6" w14:textId="77777777" w:rsidR="008B5304" w:rsidRPr="008B5304" w:rsidRDefault="008B5304" w:rsidP="008B5304">
      <w:pPr>
        <w:spacing w:line="360" w:lineRule="auto"/>
        <w:rPr>
          <w:lang w:val="en-US"/>
        </w:rPr>
      </w:pPr>
      <w:r w:rsidRPr="008B5304">
        <w:rPr>
          <w:lang w:val="en-US"/>
        </w:rPr>
        <w:t>We implemented the following test cases:</w:t>
      </w:r>
    </w:p>
    <w:p w14:paraId="55B4A559" w14:textId="77777777" w:rsidR="008B5304" w:rsidRPr="008B5304" w:rsidRDefault="008B5304" w:rsidP="008B5304">
      <w:pPr>
        <w:numPr>
          <w:ilvl w:val="0"/>
          <w:numId w:val="69"/>
        </w:numPr>
        <w:spacing w:line="360" w:lineRule="auto"/>
        <w:rPr>
          <w:lang w:val="en-US"/>
        </w:rPr>
      </w:pPr>
      <w:proofErr w:type="spellStart"/>
      <w:r w:rsidRPr="008B5304">
        <w:rPr>
          <w:b/>
          <w:bCs/>
          <w:lang w:val="en-US"/>
        </w:rPr>
        <w:t>testLogWorkout</w:t>
      </w:r>
      <w:proofErr w:type="spellEnd"/>
      <w:r w:rsidRPr="008B5304">
        <w:rPr>
          <w:b/>
          <w:bCs/>
          <w:lang w:val="en-US"/>
        </w:rPr>
        <w:t>()</w:t>
      </w:r>
      <w:r w:rsidRPr="008B5304">
        <w:rPr>
          <w:lang w:val="en-US"/>
        </w:rPr>
        <w:t xml:space="preserve"> - Ensures workouts are logged correctly.</w:t>
      </w:r>
    </w:p>
    <w:p w14:paraId="0E383BF6" w14:textId="77777777" w:rsidR="008B5304" w:rsidRPr="008B5304" w:rsidRDefault="008B5304" w:rsidP="008B5304">
      <w:pPr>
        <w:numPr>
          <w:ilvl w:val="0"/>
          <w:numId w:val="69"/>
        </w:numPr>
        <w:spacing w:line="360" w:lineRule="auto"/>
        <w:rPr>
          <w:lang w:val="en-US"/>
        </w:rPr>
      </w:pPr>
      <w:proofErr w:type="spellStart"/>
      <w:r w:rsidRPr="008B5304">
        <w:rPr>
          <w:b/>
          <w:bCs/>
          <w:lang w:val="en-US"/>
        </w:rPr>
        <w:t>testWorkoutHistory</w:t>
      </w:r>
      <w:proofErr w:type="spellEnd"/>
      <w:r w:rsidRPr="008B5304">
        <w:rPr>
          <w:b/>
          <w:bCs/>
          <w:lang w:val="en-US"/>
        </w:rPr>
        <w:t>()</w:t>
      </w:r>
      <w:r w:rsidRPr="008B5304">
        <w:rPr>
          <w:lang w:val="en-US"/>
        </w:rPr>
        <w:t xml:space="preserve"> - Checks if multiple workouts are stored properly.</w:t>
      </w:r>
    </w:p>
    <w:p w14:paraId="1E610876" w14:textId="77777777" w:rsidR="008B5304" w:rsidRPr="008B5304" w:rsidRDefault="008B5304" w:rsidP="008B5304">
      <w:pPr>
        <w:numPr>
          <w:ilvl w:val="0"/>
          <w:numId w:val="69"/>
        </w:numPr>
        <w:spacing w:line="360" w:lineRule="auto"/>
        <w:rPr>
          <w:lang w:val="en-US"/>
        </w:rPr>
      </w:pPr>
      <w:proofErr w:type="spellStart"/>
      <w:r w:rsidRPr="008B5304">
        <w:rPr>
          <w:b/>
          <w:bCs/>
          <w:lang w:val="en-US"/>
        </w:rPr>
        <w:t>testGoalTracking</w:t>
      </w:r>
      <w:proofErr w:type="spellEnd"/>
      <w:r w:rsidRPr="008B5304">
        <w:rPr>
          <w:b/>
          <w:bCs/>
          <w:lang w:val="en-US"/>
        </w:rPr>
        <w:t>()</w:t>
      </w:r>
      <w:r w:rsidRPr="008B5304">
        <w:rPr>
          <w:lang w:val="en-US"/>
        </w:rPr>
        <w:t xml:space="preserve"> - Verifies that the application correctly determines if the goal has been achieved.</w:t>
      </w:r>
    </w:p>
    <w:p w14:paraId="70A976E4" w14:textId="3E74D9F8" w:rsidR="008B5304" w:rsidRPr="008B5304" w:rsidRDefault="008B5304" w:rsidP="008B5304">
      <w:pPr>
        <w:numPr>
          <w:ilvl w:val="0"/>
          <w:numId w:val="69"/>
        </w:numPr>
        <w:spacing w:line="360" w:lineRule="auto"/>
        <w:rPr>
          <w:lang w:val="en-US"/>
        </w:rPr>
      </w:pPr>
      <w:proofErr w:type="spellStart"/>
      <w:r w:rsidRPr="008B5304">
        <w:rPr>
          <w:b/>
          <w:bCs/>
          <w:lang w:val="en-US"/>
        </w:rPr>
        <w:t>testGoalNotMet</w:t>
      </w:r>
      <w:proofErr w:type="spellEnd"/>
      <w:r w:rsidRPr="008B5304">
        <w:rPr>
          <w:b/>
          <w:bCs/>
          <w:lang w:val="en-US"/>
        </w:rPr>
        <w:t>()</w:t>
      </w:r>
      <w:r w:rsidRPr="008B5304">
        <w:rPr>
          <w:lang w:val="en-US"/>
        </w:rPr>
        <w:t xml:space="preserve"> - Ensures the application correctly identifies when the goal is not yet reached.</w:t>
      </w:r>
    </w:p>
    <w:p w14:paraId="30430223" w14:textId="77777777" w:rsidR="008B5304" w:rsidRPr="008B5304" w:rsidRDefault="008B5304" w:rsidP="008B5304">
      <w:pPr>
        <w:spacing w:line="360" w:lineRule="auto"/>
        <w:rPr>
          <w:b/>
          <w:bCs/>
          <w:lang w:val="en-US"/>
        </w:rPr>
      </w:pPr>
      <w:r w:rsidRPr="008B5304">
        <w:rPr>
          <w:b/>
          <w:bCs/>
          <w:lang w:val="en-US"/>
        </w:rPr>
        <w:t>3. Dependencies</w:t>
      </w:r>
    </w:p>
    <w:p w14:paraId="15B5D58E" w14:textId="77777777" w:rsidR="008B5304" w:rsidRPr="008B5304" w:rsidRDefault="008B5304" w:rsidP="008B5304">
      <w:pPr>
        <w:spacing w:line="360" w:lineRule="auto"/>
        <w:rPr>
          <w:lang w:val="en-US"/>
        </w:rPr>
      </w:pPr>
      <w:r w:rsidRPr="008B5304">
        <w:rPr>
          <w:lang w:val="en-US"/>
        </w:rPr>
        <w:t>The following dependencies are required for this project:</w:t>
      </w:r>
    </w:p>
    <w:p w14:paraId="7BCE5E15" w14:textId="77777777" w:rsidR="008B5304" w:rsidRPr="008B5304" w:rsidRDefault="008B5304" w:rsidP="008B5304">
      <w:pPr>
        <w:numPr>
          <w:ilvl w:val="0"/>
          <w:numId w:val="70"/>
        </w:numPr>
        <w:spacing w:line="360" w:lineRule="auto"/>
        <w:rPr>
          <w:lang w:val="en-US"/>
        </w:rPr>
      </w:pPr>
      <w:r w:rsidRPr="008B5304">
        <w:rPr>
          <w:b/>
          <w:bCs/>
          <w:lang w:val="en-US"/>
        </w:rPr>
        <w:t>JUnit 5</w:t>
      </w:r>
      <w:r w:rsidRPr="008B5304">
        <w:rPr>
          <w:lang w:val="en-US"/>
        </w:rPr>
        <w:t xml:space="preserve"> for unit testing.</w:t>
      </w:r>
    </w:p>
    <w:p w14:paraId="36FC3FFE" w14:textId="77777777" w:rsidR="008B5304" w:rsidRPr="008B5304" w:rsidRDefault="008B5304" w:rsidP="008B5304">
      <w:pPr>
        <w:numPr>
          <w:ilvl w:val="0"/>
          <w:numId w:val="70"/>
        </w:numPr>
        <w:spacing w:line="360" w:lineRule="auto"/>
        <w:rPr>
          <w:lang w:val="en-US"/>
        </w:rPr>
      </w:pPr>
      <w:r w:rsidRPr="008B5304">
        <w:rPr>
          <w:b/>
          <w:bCs/>
          <w:lang w:val="en-US"/>
        </w:rPr>
        <w:t>Maven</w:t>
      </w:r>
      <w:r w:rsidRPr="008B5304">
        <w:rPr>
          <w:lang w:val="en-US"/>
        </w:rPr>
        <w:t xml:space="preserve"> for dependency management.</w:t>
      </w:r>
    </w:p>
    <w:p w14:paraId="062FD090" w14:textId="77777777" w:rsidR="008B5304" w:rsidRPr="008B5304" w:rsidRDefault="008B5304" w:rsidP="008B5304">
      <w:pPr>
        <w:spacing w:line="360" w:lineRule="auto"/>
        <w:rPr>
          <w:b/>
          <w:bCs/>
          <w:lang w:val="en-US"/>
        </w:rPr>
      </w:pPr>
      <w:r w:rsidRPr="008B5304">
        <w:rPr>
          <w:b/>
          <w:bCs/>
          <w:lang w:val="en-US"/>
        </w:rPr>
        <w:t>3.1 Where the Dependencies Were Sourced From</w:t>
      </w:r>
    </w:p>
    <w:p w14:paraId="7360DD41" w14:textId="77777777" w:rsidR="008B5304" w:rsidRPr="008B5304" w:rsidRDefault="008B5304" w:rsidP="008B5304">
      <w:pPr>
        <w:numPr>
          <w:ilvl w:val="0"/>
          <w:numId w:val="71"/>
        </w:numPr>
        <w:spacing w:line="360" w:lineRule="auto"/>
        <w:rPr>
          <w:lang w:val="en-US"/>
        </w:rPr>
      </w:pPr>
      <w:r w:rsidRPr="008B5304">
        <w:rPr>
          <w:lang w:val="en-US"/>
        </w:rPr>
        <w:t>Dependencies were added via the Maven pom.xml file.</w:t>
      </w:r>
    </w:p>
    <w:p w14:paraId="6615089D" w14:textId="77777777" w:rsidR="008B5304" w:rsidRPr="008B5304" w:rsidRDefault="008B5304" w:rsidP="008B5304">
      <w:pPr>
        <w:numPr>
          <w:ilvl w:val="0"/>
          <w:numId w:val="71"/>
        </w:numPr>
        <w:spacing w:line="360" w:lineRule="auto"/>
        <w:rPr>
          <w:lang w:val="en-US"/>
        </w:rPr>
      </w:pPr>
      <w:r w:rsidRPr="008B5304">
        <w:rPr>
          <w:lang w:val="en-US"/>
        </w:rPr>
        <w:t>JUnit 5 was imported from the Maven Central Repository.</w:t>
      </w:r>
    </w:p>
    <w:p w14:paraId="3A3CB008" w14:textId="77777777" w:rsidR="008B5304" w:rsidRPr="008B5304" w:rsidRDefault="008B5304" w:rsidP="008B5304">
      <w:pPr>
        <w:spacing w:line="360" w:lineRule="auto"/>
        <w:rPr>
          <w:lang w:val="en-US"/>
        </w:rPr>
      </w:pPr>
      <w:r w:rsidRPr="008B5304">
        <w:rPr>
          <w:b/>
          <w:bCs/>
          <w:lang w:val="en-US"/>
        </w:rPr>
        <w:lastRenderedPageBreak/>
        <w:t>Dependency Example:</w:t>
      </w:r>
      <w:r w:rsidRPr="008B5304">
        <w:rPr>
          <w:lang w:val="en-US"/>
        </w:rPr>
        <w:br/>
        <w:t>&lt;?xml version="1.0" encoding="UTF-8"?&gt;</w:t>
      </w:r>
      <w:r w:rsidRPr="008B5304">
        <w:rPr>
          <w:lang w:val="en-US"/>
        </w:rPr>
        <w:br/>
        <w:t xml:space="preserve">&lt;project </w:t>
      </w:r>
      <w:proofErr w:type="spellStart"/>
      <w:r w:rsidRPr="008B5304">
        <w:rPr>
          <w:lang w:val="en-US"/>
        </w:rPr>
        <w:t>xmlns</w:t>
      </w:r>
      <w:proofErr w:type="spellEnd"/>
      <w:r w:rsidRPr="008B5304">
        <w:rPr>
          <w:lang w:val="en-US"/>
        </w:rPr>
        <w:t>="http://maven.apache.org/POM/4.0.0"</w:t>
      </w:r>
      <w:r w:rsidRPr="008B5304">
        <w:rPr>
          <w:lang w:val="en-US"/>
        </w:rPr>
        <w:br/>
        <w:t xml:space="preserve">         </w:t>
      </w:r>
      <w:proofErr w:type="spellStart"/>
      <w:r w:rsidRPr="008B5304">
        <w:rPr>
          <w:lang w:val="en-US"/>
        </w:rPr>
        <w:t>xmlns:xsi</w:t>
      </w:r>
      <w:proofErr w:type="spellEnd"/>
      <w:r w:rsidRPr="008B5304">
        <w:rPr>
          <w:lang w:val="en-US"/>
        </w:rPr>
        <w:t>="http://www.w3.org/2001/XMLSchema-instance"</w:t>
      </w:r>
      <w:r w:rsidRPr="008B5304">
        <w:rPr>
          <w:lang w:val="en-US"/>
        </w:rPr>
        <w:br/>
        <w:t xml:space="preserve">         </w:t>
      </w:r>
      <w:proofErr w:type="spellStart"/>
      <w:r w:rsidRPr="008B5304">
        <w:rPr>
          <w:lang w:val="en-US"/>
        </w:rPr>
        <w:t>xsi:schemaLocation</w:t>
      </w:r>
      <w:proofErr w:type="spellEnd"/>
      <w:r w:rsidRPr="008B5304">
        <w:rPr>
          <w:lang w:val="en-US"/>
        </w:rPr>
        <w:t>="http://maven.apache.org/POM/4.0.0 http://maven.apache.org/xsd/maven-4.0.0.xsd"&gt;</w:t>
      </w:r>
      <w:r w:rsidRPr="008B5304">
        <w:rPr>
          <w:lang w:val="en-US"/>
        </w:rPr>
        <w:br/>
        <w:t xml:space="preserve">    &lt;</w:t>
      </w:r>
      <w:proofErr w:type="spellStart"/>
      <w:r w:rsidRPr="008B5304">
        <w:rPr>
          <w:lang w:val="en-US"/>
        </w:rPr>
        <w:t>modelVersion</w:t>
      </w:r>
      <w:proofErr w:type="spellEnd"/>
      <w:r w:rsidRPr="008B5304">
        <w:rPr>
          <w:lang w:val="en-US"/>
        </w:rPr>
        <w:t>&gt;4.0.0&lt;/</w:t>
      </w:r>
      <w:proofErr w:type="spellStart"/>
      <w:r w:rsidRPr="008B5304">
        <w:rPr>
          <w:lang w:val="en-US"/>
        </w:rPr>
        <w:t>modelVersion</w:t>
      </w:r>
      <w:proofErr w:type="spellEnd"/>
      <w:r w:rsidRPr="008B5304">
        <w:rPr>
          <w:lang w:val="en-US"/>
        </w:rPr>
        <w:t>&gt;</w:t>
      </w:r>
      <w:r w:rsidRPr="008B5304">
        <w:rPr>
          <w:lang w:val="en-US"/>
        </w:rPr>
        <w:br/>
      </w:r>
      <w:r w:rsidRPr="008B5304">
        <w:rPr>
          <w:lang w:val="en-US"/>
        </w:rPr>
        <w:br/>
        <w:t xml:space="preserve">    &lt;</w:t>
      </w:r>
      <w:proofErr w:type="spellStart"/>
      <w:r w:rsidRPr="008B5304">
        <w:rPr>
          <w:lang w:val="en-US"/>
        </w:rPr>
        <w:t>groupId</w:t>
      </w:r>
      <w:proofErr w:type="spellEnd"/>
      <w:r w:rsidRPr="008B5304">
        <w:rPr>
          <w:lang w:val="en-US"/>
        </w:rPr>
        <w:t>&gt;</w:t>
      </w:r>
      <w:proofErr w:type="spellStart"/>
      <w:r w:rsidRPr="008B5304">
        <w:rPr>
          <w:lang w:val="en-US"/>
        </w:rPr>
        <w:t>org.example</w:t>
      </w:r>
      <w:proofErr w:type="spellEnd"/>
      <w:r w:rsidRPr="008B5304">
        <w:rPr>
          <w:lang w:val="en-US"/>
        </w:rPr>
        <w:t>&lt;/</w:t>
      </w:r>
      <w:proofErr w:type="spellStart"/>
      <w:r w:rsidRPr="008B5304">
        <w:rPr>
          <w:lang w:val="en-US"/>
        </w:rPr>
        <w:t>groupId</w:t>
      </w:r>
      <w:proofErr w:type="spellEnd"/>
      <w:r w:rsidRPr="008B5304">
        <w:rPr>
          <w:lang w:val="en-US"/>
        </w:rPr>
        <w:t>&gt;</w:t>
      </w:r>
      <w:r w:rsidRPr="008B5304">
        <w:rPr>
          <w:lang w:val="en-US"/>
        </w:rPr>
        <w:br/>
        <w:t xml:space="preserve">    &lt;</w:t>
      </w:r>
      <w:proofErr w:type="spellStart"/>
      <w:r w:rsidRPr="008B5304">
        <w:rPr>
          <w:lang w:val="en-US"/>
        </w:rPr>
        <w:t>artifactId</w:t>
      </w:r>
      <w:proofErr w:type="spellEnd"/>
      <w:r w:rsidRPr="008B5304">
        <w:rPr>
          <w:lang w:val="en-US"/>
        </w:rPr>
        <w:t>&gt;</w:t>
      </w:r>
      <w:proofErr w:type="spellStart"/>
      <w:r w:rsidRPr="008B5304">
        <w:rPr>
          <w:lang w:val="en-US"/>
        </w:rPr>
        <w:t>fitnessTracker</w:t>
      </w:r>
      <w:proofErr w:type="spellEnd"/>
      <w:r w:rsidRPr="008B5304">
        <w:rPr>
          <w:lang w:val="en-US"/>
        </w:rPr>
        <w:t>&lt;/</w:t>
      </w:r>
      <w:proofErr w:type="spellStart"/>
      <w:r w:rsidRPr="008B5304">
        <w:rPr>
          <w:lang w:val="en-US"/>
        </w:rPr>
        <w:t>artifactId</w:t>
      </w:r>
      <w:proofErr w:type="spellEnd"/>
      <w:r w:rsidRPr="008B5304">
        <w:rPr>
          <w:lang w:val="en-US"/>
        </w:rPr>
        <w:t>&gt;</w:t>
      </w:r>
      <w:r w:rsidRPr="008B5304">
        <w:rPr>
          <w:lang w:val="en-US"/>
        </w:rPr>
        <w:br/>
        <w:t xml:space="preserve">    &lt;version&gt;1.0-SNAPSHOT&lt;/version&gt;</w:t>
      </w:r>
      <w:r w:rsidRPr="008B5304">
        <w:rPr>
          <w:lang w:val="en-US"/>
        </w:rPr>
        <w:br/>
        <w:t xml:space="preserve">    &lt;dependencies&gt;</w:t>
      </w:r>
      <w:r w:rsidRPr="008B5304">
        <w:rPr>
          <w:lang w:val="en-US"/>
        </w:rPr>
        <w:br/>
        <w:t xml:space="preserve">        &lt;dependency&gt;</w:t>
      </w:r>
      <w:r w:rsidRPr="008B5304">
        <w:rPr>
          <w:lang w:val="en-US"/>
        </w:rPr>
        <w:br/>
        <w:t xml:space="preserve">            &lt;</w:t>
      </w:r>
      <w:proofErr w:type="spellStart"/>
      <w:r w:rsidRPr="008B5304">
        <w:rPr>
          <w:lang w:val="en-US"/>
        </w:rPr>
        <w:t>groupId</w:t>
      </w:r>
      <w:proofErr w:type="spellEnd"/>
      <w:r w:rsidRPr="008B5304">
        <w:rPr>
          <w:lang w:val="en-US"/>
        </w:rPr>
        <w:t>&gt;</w:t>
      </w:r>
      <w:proofErr w:type="spellStart"/>
      <w:r w:rsidRPr="008B5304">
        <w:rPr>
          <w:lang w:val="en-US"/>
        </w:rPr>
        <w:t>org.junit.jupiter</w:t>
      </w:r>
      <w:proofErr w:type="spellEnd"/>
      <w:r w:rsidRPr="008B5304">
        <w:rPr>
          <w:lang w:val="en-US"/>
        </w:rPr>
        <w:t>&lt;/</w:t>
      </w:r>
      <w:proofErr w:type="spellStart"/>
      <w:r w:rsidRPr="008B5304">
        <w:rPr>
          <w:lang w:val="en-US"/>
        </w:rPr>
        <w:t>groupId</w:t>
      </w:r>
      <w:proofErr w:type="spellEnd"/>
      <w:r w:rsidRPr="008B5304">
        <w:rPr>
          <w:lang w:val="en-US"/>
        </w:rPr>
        <w:t>&gt;</w:t>
      </w:r>
      <w:r w:rsidRPr="008B5304">
        <w:rPr>
          <w:lang w:val="en-US"/>
        </w:rPr>
        <w:br/>
        <w:t xml:space="preserve">            &lt;</w:t>
      </w:r>
      <w:proofErr w:type="spellStart"/>
      <w:r w:rsidRPr="008B5304">
        <w:rPr>
          <w:lang w:val="en-US"/>
        </w:rPr>
        <w:t>artifactId</w:t>
      </w:r>
      <w:proofErr w:type="spellEnd"/>
      <w:r w:rsidRPr="008B5304">
        <w:rPr>
          <w:lang w:val="en-US"/>
        </w:rPr>
        <w:t>&gt;</w:t>
      </w:r>
      <w:proofErr w:type="spellStart"/>
      <w:r w:rsidRPr="008B5304">
        <w:rPr>
          <w:lang w:val="en-US"/>
        </w:rPr>
        <w:t>junit-jupiter</w:t>
      </w:r>
      <w:proofErr w:type="spellEnd"/>
      <w:r w:rsidRPr="008B5304">
        <w:rPr>
          <w:lang w:val="en-US"/>
        </w:rPr>
        <w:t>&lt;/</w:t>
      </w:r>
      <w:proofErr w:type="spellStart"/>
      <w:r w:rsidRPr="008B5304">
        <w:rPr>
          <w:lang w:val="en-US"/>
        </w:rPr>
        <w:t>artifactId</w:t>
      </w:r>
      <w:proofErr w:type="spellEnd"/>
      <w:r w:rsidRPr="008B5304">
        <w:rPr>
          <w:lang w:val="en-US"/>
        </w:rPr>
        <w:t>&gt;</w:t>
      </w:r>
      <w:r w:rsidRPr="008B5304">
        <w:rPr>
          <w:lang w:val="en-US"/>
        </w:rPr>
        <w:br/>
        <w:t xml:space="preserve">            &lt;version&gt;RELEASE&lt;/version&gt;</w:t>
      </w:r>
      <w:r w:rsidRPr="008B5304">
        <w:rPr>
          <w:lang w:val="en-US"/>
        </w:rPr>
        <w:br/>
        <w:t xml:space="preserve">            &lt;scope&gt;test&lt;/scope&gt;</w:t>
      </w:r>
      <w:r w:rsidRPr="008B5304">
        <w:rPr>
          <w:lang w:val="en-US"/>
        </w:rPr>
        <w:br/>
        <w:t xml:space="preserve">        &lt;/dependency&gt;</w:t>
      </w:r>
      <w:r w:rsidRPr="008B5304">
        <w:rPr>
          <w:lang w:val="en-US"/>
        </w:rPr>
        <w:br/>
        <w:t xml:space="preserve">    &lt;/dependencies&gt;</w:t>
      </w:r>
      <w:r w:rsidRPr="008B5304">
        <w:rPr>
          <w:lang w:val="en-US"/>
        </w:rPr>
        <w:br/>
      </w:r>
      <w:r w:rsidRPr="008B5304">
        <w:rPr>
          <w:lang w:val="en-US"/>
        </w:rPr>
        <w:br/>
        <w:t xml:space="preserve">    &lt;properties&gt;</w:t>
      </w:r>
      <w:r w:rsidRPr="008B5304">
        <w:rPr>
          <w:lang w:val="en-US"/>
        </w:rPr>
        <w:br/>
        <w:t xml:space="preserve">        &lt;</w:t>
      </w:r>
      <w:proofErr w:type="spellStart"/>
      <w:r w:rsidRPr="008B5304">
        <w:rPr>
          <w:lang w:val="en-US"/>
        </w:rPr>
        <w:t>maven.compiler.source</w:t>
      </w:r>
      <w:proofErr w:type="spellEnd"/>
      <w:r w:rsidRPr="008B5304">
        <w:rPr>
          <w:lang w:val="en-US"/>
        </w:rPr>
        <w:t>&gt;17&lt;/</w:t>
      </w:r>
      <w:proofErr w:type="spellStart"/>
      <w:r w:rsidRPr="008B5304">
        <w:rPr>
          <w:lang w:val="en-US"/>
        </w:rPr>
        <w:t>maven.compiler.source</w:t>
      </w:r>
      <w:proofErr w:type="spellEnd"/>
      <w:r w:rsidRPr="008B5304">
        <w:rPr>
          <w:lang w:val="en-US"/>
        </w:rPr>
        <w:t>&gt;</w:t>
      </w:r>
      <w:r w:rsidRPr="008B5304">
        <w:rPr>
          <w:lang w:val="en-US"/>
        </w:rPr>
        <w:br/>
        <w:t xml:space="preserve">        &lt;</w:t>
      </w:r>
      <w:proofErr w:type="spellStart"/>
      <w:r w:rsidRPr="008B5304">
        <w:rPr>
          <w:lang w:val="en-US"/>
        </w:rPr>
        <w:t>maven.compiler.target</w:t>
      </w:r>
      <w:proofErr w:type="spellEnd"/>
      <w:r w:rsidRPr="008B5304">
        <w:rPr>
          <w:lang w:val="en-US"/>
        </w:rPr>
        <w:t>&gt;17&lt;/</w:t>
      </w:r>
      <w:proofErr w:type="spellStart"/>
      <w:r w:rsidRPr="008B5304">
        <w:rPr>
          <w:lang w:val="en-US"/>
        </w:rPr>
        <w:t>maven.compiler.target</w:t>
      </w:r>
      <w:proofErr w:type="spellEnd"/>
      <w:r w:rsidRPr="008B5304">
        <w:rPr>
          <w:lang w:val="en-US"/>
        </w:rPr>
        <w:t>&gt;</w:t>
      </w:r>
      <w:r w:rsidRPr="008B5304">
        <w:rPr>
          <w:lang w:val="en-US"/>
        </w:rPr>
        <w:br/>
        <w:t xml:space="preserve">        &lt;project.build.sourceEncoding&gt;UTF-8&lt;/project.build.sourceEncoding&gt;</w:t>
      </w:r>
      <w:r w:rsidRPr="008B5304">
        <w:rPr>
          <w:lang w:val="en-US"/>
        </w:rPr>
        <w:br/>
        <w:t xml:space="preserve">    &lt;/properties&gt;</w:t>
      </w:r>
      <w:r w:rsidRPr="008B5304">
        <w:rPr>
          <w:lang w:val="en-US"/>
        </w:rPr>
        <w:br/>
      </w:r>
      <w:r w:rsidRPr="008B5304">
        <w:rPr>
          <w:lang w:val="en-US"/>
        </w:rPr>
        <w:br/>
        <w:t>&lt;/project&gt;</w:t>
      </w:r>
    </w:p>
    <w:p w14:paraId="03EB0139" w14:textId="1E9266C5" w:rsidR="008B5304" w:rsidRPr="008B5304" w:rsidRDefault="008B5304" w:rsidP="008B5304">
      <w:pPr>
        <w:spacing w:line="360" w:lineRule="auto"/>
        <w:rPr>
          <w:lang w:val="en-US"/>
        </w:rPr>
      </w:pPr>
    </w:p>
    <w:p w14:paraId="699A9470" w14:textId="77777777" w:rsidR="008B5304" w:rsidRPr="008B5304" w:rsidRDefault="008B5304" w:rsidP="008B5304">
      <w:pPr>
        <w:spacing w:line="360" w:lineRule="auto"/>
        <w:rPr>
          <w:b/>
          <w:bCs/>
          <w:lang w:val="en-US"/>
        </w:rPr>
      </w:pPr>
      <w:r w:rsidRPr="008B5304">
        <w:rPr>
          <w:b/>
          <w:bCs/>
          <w:lang w:val="en-US"/>
        </w:rPr>
        <w:t>4. Challenges Faced</w:t>
      </w:r>
    </w:p>
    <w:p w14:paraId="6A3D7762" w14:textId="77777777" w:rsidR="008B5304" w:rsidRPr="008B5304" w:rsidRDefault="008B5304" w:rsidP="008B5304">
      <w:pPr>
        <w:spacing w:line="360" w:lineRule="auto"/>
        <w:rPr>
          <w:lang w:val="en-US"/>
        </w:rPr>
      </w:pPr>
      <w:r w:rsidRPr="008B5304">
        <w:rPr>
          <w:lang w:val="en-US"/>
        </w:rPr>
        <w:t>During the development of this project, I encountered the following issues:</w:t>
      </w:r>
    </w:p>
    <w:p w14:paraId="20729DF0" w14:textId="71122086" w:rsidR="008B5304" w:rsidRPr="008B5304" w:rsidRDefault="008B5304" w:rsidP="008B5304">
      <w:pPr>
        <w:spacing w:line="360" w:lineRule="auto"/>
        <w:rPr>
          <w:b/>
          <w:bCs/>
          <w:lang w:val="en-US"/>
        </w:rPr>
      </w:pPr>
      <w:r w:rsidRPr="008B5304">
        <w:rPr>
          <w:b/>
          <w:bCs/>
          <w:lang w:val="en-US"/>
        </w:rPr>
        <w:t>4.</w:t>
      </w:r>
      <w:r>
        <w:rPr>
          <w:b/>
          <w:bCs/>
          <w:lang w:val="en-US"/>
        </w:rPr>
        <w:t>1</w:t>
      </w:r>
      <w:r w:rsidRPr="008B5304">
        <w:rPr>
          <w:b/>
          <w:bCs/>
          <w:lang w:val="en-US"/>
        </w:rPr>
        <w:t xml:space="preserve"> Test Failures Due to Incorrect Assertions</w:t>
      </w:r>
    </w:p>
    <w:p w14:paraId="6821D1EF" w14:textId="77777777" w:rsidR="008B5304" w:rsidRPr="008B5304" w:rsidRDefault="008B5304" w:rsidP="008B5304">
      <w:pPr>
        <w:numPr>
          <w:ilvl w:val="0"/>
          <w:numId w:val="73"/>
        </w:numPr>
        <w:spacing w:line="360" w:lineRule="auto"/>
        <w:rPr>
          <w:lang w:val="en-US"/>
        </w:rPr>
      </w:pPr>
      <w:r w:rsidRPr="008B5304">
        <w:rPr>
          <w:lang w:val="en-US"/>
        </w:rPr>
        <w:t>Initially, some tests failed because assertions were comparing objects incorrectly.</w:t>
      </w:r>
    </w:p>
    <w:p w14:paraId="747F9E2E" w14:textId="77777777" w:rsidR="008B5304" w:rsidRPr="008B5304" w:rsidRDefault="008B5304" w:rsidP="008B5304">
      <w:pPr>
        <w:numPr>
          <w:ilvl w:val="0"/>
          <w:numId w:val="73"/>
        </w:numPr>
        <w:spacing w:line="360" w:lineRule="auto"/>
        <w:rPr>
          <w:lang w:val="en-US"/>
        </w:rPr>
      </w:pPr>
      <w:r w:rsidRPr="008B5304">
        <w:rPr>
          <w:lang w:val="en-US"/>
        </w:rPr>
        <w:t xml:space="preserve">Solution: Used </w:t>
      </w:r>
      <w:proofErr w:type="spellStart"/>
      <w:r w:rsidRPr="008B5304">
        <w:rPr>
          <w:lang w:val="en-US"/>
        </w:rPr>
        <w:t>assertEquals</w:t>
      </w:r>
      <w:proofErr w:type="spellEnd"/>
      <w:r w:rsidRPr="008B5304">
        <w:rPr>
          <w:lang w:val="en-US"/>
        </w:rPr>
        <w:t>() for value comparisons and ensured correct data retrieval from methods.</w:t>
      </w:r>
    </w:p>
    <w:p w14:paraId="5EE43B2D" w14:textId="65E9AC29" w:rsidR="008B5304" w:rsidRPr="008B5304" w:rsidRDefault="008B5304" w:rsidP="008B5304">
      <w:pPr>
        <w:spacing w:line="360" w:lineRule="auto"/>
        <w:rPr>
          <w:b/>
          <w:bCs/>
          <w:lang w:val="en-US"/>
        </w:rPr>
      </w:pPr>
      <w:r w:rsidRPr="008B5304">
        <w:rPr>
          <w:b/>
          <w:bCs/>
          <w:lang w:val="en-US"/>
        </w:rPr>
        <w:t>4.</w:t>
      </w:r>
      <w:r>
        <w:rPr>
          <w:b/>
          <w:bCs/>
          <w:lang w:val="en-US"/>
        </w:rPr>
        <w:t>2</w:t>
      </w:r>
      <w:r w:rsidRPr="008B5304">
        <w:rPr>
          <w:b/>
          <w:bCs/>
          <w:lang w:val="en-US"/>
        </w:rPr>
        <w:t xml:space="preserve"> Handling Edge Cases in Goal Tracking</w:t>
      </w:r>
    </w:p>
    <w:p w14:paraId="74BF1FE9" w14:textId="77777777" w:rsidR="008B5304" w:rsidRPr="008B5304" w:rsidRDefault="008B5304" w:rsidP="008B5304">
      <w:pPr>
        <w:numPr>
          <w:ilvl w:val="0"/>
          <w:numId w:val="74"/>
        </w:numPr>
        <w:spacing w:line="360" w:lineRule="auto"/>
        <w:rPr>
          <w:lang w:val="en-US"/>
        </w:rPr>
      </w:pPr>
      <w:r w:rsidRPr="008B5304">
        <w:rPr>
          <w:lang w:val="en-US"/>
        </w:rPr>
        <w:t xml:space="preserve">Issue: The </w:t>
      </w:r>
      <w:proofErr w:type="spellStart"/>
      <w:r w:rsidRPr="008B5304">
        <w:rPr>
          <w:lang w:val="en-US"/>
        </w:rPr>
        <w:t>isGoalMet</w:t>
      </w:r>
      <w:proofErr w:type="spellEnd"/>
      <w:r w:rsidRPr="008B5304">
        <w:rPr>
          <w:lang w:val="en-US"/>
        </w:rPr>
        <w:t>() method didn’t account for workouts logged across multiple weeks.</w:t>
      </w:r>
    </w:p>
    <w:p w14:paraId="6338236E" w14:textId="77777777" w:rsidR="008B5304" w:rsidRPr="008B5304" w:rsidRDefault="008B5304" w:rsidP="008B5304">
      <w:pPr>
        <w:numPr>
          <w:ilvl w:val="0"/>
          <w:numId w:val="74"/>
        </w:numPr>
        <w:spacing w:line="360" w:lineRule="auto"/>
        <w:rPr>
          <w:lang w:val="en-US"/>
        </w:rPr>
      </w:pPr>
      <w:r w:rsidRPr="008B5304">
        <w:rPr>
          <w:lang w:val="en-US"/>
        </w:rPr>
        <w:t>Solution: Updated the logic to consider only workouts within the current tracking period.</w:t>
      </w:r>
    </w:p>
    <w:p w14:paraId="7BB4217A" w14:textId="507E88BF" w:rsidR="008B5304" w:rsidRPr="008B5304" w:rsidRDefault="008B5304" w:rsidP="008B5304">
      <w:pPr>
        <w:spacing w:line="360" w:lineRule="auto"/>
        <w:rPr>
          <w:lang w:val="en-US"/>
        </w:rPr>
      </w:pPr>
    </w:p>
    <w:p w14:paraId="48754273" w14:textId="77777777" w:rsidR="008B5304" w:rsidRPr="008B5304" w:rsidRDefault="008B5304" w:rsidP="008B5304">
      <w:pPr>
        <w:spacing w:line="360" w:lineRule="auto"/>
        <w:rPr>
          <w:b/>
          <w:bCs/>
          <w:lang w:val="en-US"/>
        </w:rPr>
      </w:pPr>
      <w:r w:rsidRPr="008B5304">
        <w:rPr>
          <w:b/>
          <w:bCs/>
          <w:lang w:val="en-US"/>
        </w:rPr>
        <w:t>Conclusion</w:t>
      </w:r>
    </w:p>
    <w:p w14:paraId="55831CCE" w14:textId="1A222BB7" w:rsidR="008B5304" w:rsidRPr="008B5304" w:rsidRDefault="008B5304" w:rsidP="008B5304">
      <w:pPr>
        <w:spacing w:line="360" w:lineRule="auto"/>
        <w:rPr>
          <w:lang w:val="en-US"/>
        </w:rPr>
      </w:pPr>
      <w:r w:rsidRPr="008B5304">
        <w:rPr>
          <w:lang w:val="en-US"/>
        </w:rPr>
        <w:t xml:space="preserve">This project successfully implements a simple yet functional </w:t>
      </w:r>
      <w:r w:rsidRPr="008B5304">
        <w:rPr>
          <w:b/>
          <w:bCs/>
          <w:lang w:val="en-US"/>
        </w:rPr>
        <w:t>Fitness Tracker</w:t>
      </w:r>
      <w:r w:rsidRPr="008B5304">
        <w:rPr>
          <w:lang w:val="en-US"/>
        </w:rPr>
        <w:t xml:space="preserve"> using Java. It follows clean coding practices, </w:t>
      </w:r>
      <w:r w:rsidR="006471B1" w:rsidRPr="008B5304">
        <w:rPr>
          <w:lang w:val="en-US"/>
        </w:rPr>
        <w:t>including</w:t>
      </w:r>
      <w:r w:rsidRPr="008B5304">
        <w:rPr>
          <w:lang w:val="en-US"/>
        </w:rPr>
        <w:t xml:space="preserve"> unit tests with JUnit 5</w:t>
      </w:r>
      <w:r>
        <w:rPr>
          <w:lang w:val="en-US"/>
        </w:rPr>
        <w:t xml:space="preserve">. </w:t>
      </w:r>
      <w:r w:rsidRPr="008B5304">
        <w:rPr>
          <w:lang w:val="en-US"/>
        </w:rPr>
        <w:t>Future improvements may include implementing a database for persistent storage and a graphical user interface (GUI) for better usability.</w:t>
      </w:r>
    </w:p>
    <w:p w14:paraId="0BE62598" w14:textId="52C792AC" w:rsidR="00F61F3A" w:rsidRPr="00AC5D36" w:rsidRDefault="00F61F3A" w:rsidP="00962E50">
      <w:pPr>
        <w:spacing w:line="360" w:lineRule="auto"/>
        <w:rPr>
          <w:lang w:val="en-US"/>
        </w:rPr>
      </w:pPr>
    </w:p>
    <w:sectPr w:rsidR="00F61F3A" w:rsidRPr="00AC5D36" w:rsidSect="00AC5D36">
      <w:footerReference w:type="even" r:id="rId16"/>
      <w:footerReference w:type="default" r:id="rId17"/>
      <w:type w:val="continuous"/>
      <w:pgSz w:w="11906" w:h="16838"/>
      <w:pgMar w:top="1440" w:right="1080" w:bottom="1440" w:left="108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4E6D3" w14:textId="77777777" w:rsidR="009E3F74" w:rsidRDefault="009E3F74" w:rsidP="003A1E95">
      <w:r>
        <w:separator/>
      </w:r>
    </w:p>
  </w:endnote>
  <w:endnote w:type="continuationSeparator" w:id="0">
    <w:p w14:paraId="0CBD79F3" w14:textId="77777777" w:rsidR="009E3F74" w:rsidRDefault="009E3F74" w:rsidP="003A1E95">
      <w:r>
        <w:continuationSeparator/>
      </w:r>
    </w:p>
  </w:endnote>
  <w:endnote w:type="continuationNotice" w:id="1">
    <w:p w14:paraId="722013FF" w14:textId="77777777" w:rsidR="009E3F74" w:rsidRDefault="009E3F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otham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DED51" w14:textId="131446ED" w:rsidR="002F48F9" w:rsidRDefault="002F48F9" w:rsidP="00D4138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72A6">
      <w:rPr>
        <w:rStyle w:val="PageNumber"/>
        <w:noProof/>
      </w:rPr>
      <w:t>7</w:t>
    </w:r>
    <w:r>
      <w:rPr>
        <w:rStyle w:val="PageNumber"/>
      </w:rPr>
      <w:fldChar w:fldCharType="end"/>
    </w:r>
  </w:p>
  <w:p w14:paraId="0255FEBE" w14:textId="77777777" w:rsidR="002F48F9" w:rsidRDefault="002F48F9" w:rsidP="002F48F9">
    <w:pPr>
      <w:pStyle w:val="Footer"/>
      <w:ind w:right="360"/>
    </w:pPr>
  </w:p>
  <w:p w14:paraId="2918D173" w14:textId="77777777" w:rsidR="000A219F" w:rsidRDefault="000A219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A5A99" w14:textId="6827C195" w:rsidR="002F48F9" w:rsidRDefault="002F48F9" w:rsidP="00D4138B">
    <w:pPr>
      <w:pStyle w:val="Footer"/>
      <w:framePr w:wrap="none" w:vAnchor="text" w:hAnchor="margin" w:xAlign="right" w:y="1"/>
      <w:rPr>
        <w:rStyle w:val="PageNumber"/>
      </w:rPr>
    </w:pPr>
  </w:p>
  <w:p w14:paraId="4649D192" w14:textId="77777777" w:rsidR="000A219F" w:rsidRDefault="000A21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31EE9" w14:textId="77777777" w:rsidR="009E3F74" w:rsidRDefault="009E3F74" w:rsidP="003A1E95">
      <w:r>
        <w:separator/>
      </w:r>
    </w:p>
  </w:footnote>
  <w:footnote w:type="continuationSeparator" w:id="0">
    <w:p w14:paraId="2BD7EC7D" w14:textId="77777777" w:rsidR="009E3F74" w:rsidRDefault="009E3F74" w:rsidP="003A1E95">
      <w:r>
        <w:continuationSeparator/>
      </w:r>
    </w:p>
  </w:footnote>
  <w:footnote w:type="continuationNotice" w:id="1">
    <w:p w14:paraId="0B4A45C7" w14:textId="77777777" w:rsidR="009E3F74" w:rsidRDefault="009E3F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4CBE"/>
    <w:multiLevelType w:val="multilevel"/>
    <w:tmpl w:val="CDC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BCB21"/>
    <w:multiLevelType w:val="hybridMultilevel"/>
    <w:tmpl w:val="27E28EF6"/>
    <w:lvl w:ilvl="0" w:tplc="1604F2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3EB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7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24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48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85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3E4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6D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E9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E2F75"/>
    <w:multiLevelType w:val="hybridMultilevel"/>
    <w:tmpl w:val="27A409C2"/>
    <w:lvl w:ilvl="0" w:tplc="B614BA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7CED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03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EC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4D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E2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A0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C5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A6B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65371"/>
    <w:multiLevelType w:val="hybridMultilevel"/>
    <w:tmpl w:val="9FEEF34A"/>
    <w:lvl w:ilvl="0" w:tplc="FE6060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2A0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6E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CEB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CE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A8D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E1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AC7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A1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38F77"/>
    <w:multiLevelType w:val="hybridMultilevel"/>
    <w:tmpl w:val="EF123094"/>
    <w:lvl w:ilvl="0" w:tplc="FACAB9FC">
      <w:start w:val="1"/>
      <w:numFmt w:val="decimal"/>
      <w:lvlText w:val="%1."/>
      <w:lvlJc w:val="left"/>
      <w:pPr>
        <w:ind w:left="720" w:hanging="360"/>
      </w:pPr>
    </w:lvl>
    <w:lvl w:ilvl="1" w:tplc="6936AFF0">
      <w:start w:val="1"/>
      <w:numFmt w:val="lowerLetter"/>
      <w:lvlText w:val="%2."/>
      <w:lvlJc w:val="left"/>
      <w:pPr>
        <w:ind w:left="1440" w:hanging="360"/>
      </w:pPr>
    </w:lvl>
    <w:lvl w:ilvl="2" w:tplc="1A6AA27A">
      <w:start w:val="1"/>
      <w:numFmt w:val="lowerRoman"/>
      <w:lvlText w:val="%3."/>
      <w:lvlJc w:val="right"/>
      <w:pPr>
        <w:ind w:left="2160" w:hanging="180"/>
      </w:pPr>
    </w:lvl>
    <w:lvl w:ilvl="3" w:tplc="917E015A">
      <w:start w:val="1"/>
      <w:numFmt w:val="decimal"/>
      <w:lvlText w:val="%4."/>
      <w:lvlJc w:val="left"/>
      <w:pPr>
        <w:ind w:left="2880" w:hanging="360"/>
      </w:pPr>
    </w:lvl>
    <w:lvl w:ilvl="4" w:tplc="2B28E268">
      <w:start w:val="1"/>
      <w:numFmt w:val="lowerLetter"/>
      <w:lvlText w:val="%5."/>
      <w:lvlJc w:val="left"/>
      <w:pPr>
        <w:ind w:left="3600" w:hanging="360"/>
      </w:pPr>
    </w:lvl>
    <w:lvl w:ilvl="5" w:tplc="39E0B8C8">
      <w:start w:val="1"/>
      <w:numFmt w:val="lowerRoman"/>
      <w:lvlText w:val="%6."/>
      <w:lvlJc w:val="right"/>
      <w:pPr>
        <w:ind w:left="4320" w:hanging="180"/>
      </w:pPr>
    </w:lvl>
    <w:lvl w:ilvl="6" w:tplc="71A8D00A">
      <w:start w:val="1"/>
      <w:numFmt w:val="decimal"/>
      <w:lvlText w:val="%7."/>
      <w:lvlJc w:val="left"/>
      <w:pPr>
        <w:ind w:left="5040" w:hanging="360"/>
      </w:pPr>
    </w:lvl>
    <w:lvl w:ilvl="7" w:tplc="A86CAC92">
      <w:start w:val="1"/>
      <w:numFmt w:val="lowerLetter"/>
      <w:lvlText w:val="%8."/>
      <w:lvlJc w:val="left"/>
      <w:pPr>
        <w:ind w:left="5760" w:hanging="360"/>
      </w:pPr>
    </w:lvl>
    <w:lvl w:ilvl="8" w:tplc="CFEE89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C642E"/>
    <w:multiLevelType w:val="multilevel"/>
    <w:tmpl w:val="E5F2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B2575"/>
    <w:multiLevelType w:val="multilevel"/>
    <w:tmpl w:val="695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65BC4"/>
    <w:multiLevelType w:val="hybridMultilevel"/>
    <w:tmpl w:val="8D5C9C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667A7"/>
    <w:multiLevelType w:val="hybridMultilevel"/>
    <w:tmpl w:val="71F41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1C453"/>
    <w:multiLevelType w:val="hybridMultilevel"/>
    <w:tmpl w:val="8E6AE114"/>
    <w:lvl w:ilvl="0" w:tplc="3864CC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C2C9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08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E7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66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783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0F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A1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E0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C1B6A"/>
    <w:multiLevelType w:val="multilevel"/>
    <w:tmpl w:val="AD8C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5D1C52"/>
    <w:multiLevelType w:val="hybridMultilevel"/>
    <w:tmpl w:val="0D42FA7A"/>
    <w:lvl w:ilvl="0" w:tplc="C838C6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F369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8E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A4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E0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CB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08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2B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656615"/>
    <w:multiLevelType w:val="multilevel"/>
    <w:tmpl w:val="E1C6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FE458E"/>
    <w:multiLevelType w:val="multilevel"/>
    <w:tmpl w:val="2528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273909"/>
    <w:multiLevelType w:val="hybridMultilevel"/>
    <w:tmpl w:val="E70C4A16"/>
    <w:lvl w:ilvl="0" w:tplc="8EB06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87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AC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E9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8E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28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C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820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43A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BD8EDE"/>
    <w:multiLevelType w:val="hybridMultilevel"/>
    <w:tmpl w:val="752EE428"/>
    <w:lvl w:ilvl="0" w:tplc="92DC74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DD8E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20B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56A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8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8A7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AF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69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2E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A0451"/>
    <w:multiLevelType w:val="hybridMultilevel"/>
    <w:tmpl w:val="36664300"/>
    <w:lvl w:ilvl="0" w:tplc="DC2862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6ECA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03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869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83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E64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E0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18E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C0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80E6F"/>
    <w:multiLevelType w:val="hybridMultilevel"/>
    <w:tmpl w:val="C9F41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DC4B08"/>
    <w:multiLevelType w:val="multilevel"/>
    <w:tmpl w:val="877E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7D157A"/>
    <w:multiLevelType w:val="hybridMultilevel"/>
    <w:tmpl w:val="49887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136E4"/>
    <w:multiLevelType w:val="hybridMultilevel"/>
    <w:tmpl w:val="F5880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04C26"/>
    <w:multiLevelType w:val="hybridMultilevel"/>
    <w:tmpl w:val="BD76E51A"/>
    <w:lvl w:ilvl="0" w:tplc="ACFE08C2">
      <w:start w:val="3"/>
      <w:numFmt w:val="decimal"/>
      <w:lvlText w:val="%1."/>
      <w:lvlJc w:val="left"/>
      <w:pPr>
        <w:ind w:left="720" w:hanging="360"/>
      </w:pPr>
    </w:lvl>
    <w:lvl w:ilvl="1" w:tplc="69927C80">
      <w:start w:val="1"/>
      <w:numFmt w:val="lowerLetter"/>
      <w:lvlText w:val="%2."/>
      <w:lvlJc w:val="left"/>
      <w:pPr>
        <w:ind w:left="1440" w:hanging="360"/>
      </w:pPr>
    </w:lvl>
    <w:lvl w:ilvl="2" w:tplc="A2C87AA4">
      <w:start w:val="1"/>
      <w:numFmt w:val="lowerRoman"/>
      <w:lvlText w:val="%3."/>
      <w:lvlJc w:val="right"/>
      <w:pPr>
        <w:ind w:left="2160" w:hanging="180"/>
      </w:pPr>
    </w:lvl>
    <w:lvl w:ilvl="3" w:tplc="83DC0CCA">
      <w:start w:val="1"/>
      <w:numFmt w:val="decimal"/>
      <w:lvlText w:val="%4."/>
      <w:lvlJc w:val="left"/>
      <w:pPr>
        <w:ind w:left="2880" w:hanging="360"/>
      </w:pPr>
    </w:lvl>
    <w:lvl w:ilvl="4" w:tplc="225A1B0A">
      <w:start w:val="1"/>
      <w:numFmt w:val="lowerLetter"/>
      <w:lvlText w:val="%5."/>
      <w:lvlJc w:val="left"/>
      <w:pPr>
        <w:ind w:left="3600" w:hanging="360"/>
      </w:pPr>
    </w:lvl>
    <w:lvl w:ilvl="5" w:tplc="CDF01792">
      <w:start w:val="1"/>
      <w:numFmt w:val="lowerRoman"/>
      <w:lvlText w:val="%6."/>
      <w:lvlJc w:val="right"/>
      <w:pPr>
        <w:ind w:left="4320" w:hanging="180"/>
      </w:pPr>
    </w:lvl>
    <w:lvl w:ilvl="6" w:tplc="7AD6F896">
      <w:start w:val="1"/>
      <w:numFmt w:val="decimal"/>
      <w:lvlText w:val="%7."/>
      <w:lvlJc w:val="left"/>
      <w:pPr>
        <w:ind w:left="5040" w:hanging="360"/>
      </w:pPr>
    </w:lvl>
    <w:lvl w:ilvl="7" w:tplc="5480278A">
      <w:start w:val="1"/>
      <w:numFmt w:val="lowerLetter"/>
      <w:lvlText w:val="%8."/>
      <w:lvlJc w:val="left"/>
      <w:pPr>
        <w:ind w:left="5760" w:hanging="360"/>
      </w:pPr>
    </w:lvl>
    <w:lvl w:ilvl="8" w:tplc="1E76FCF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C857AF"/>
    <w:multiLevelType w:val="hybridMultilevel"/>
    <w:tmpl w:val="CD44265C"/>
    <w:lvl w:ilvl="0" w:tplc="10BC3C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A66A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C84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68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08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C02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49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4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EB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0A7DDA"/>
    <w:multiLevelType w:val="hybridMultilevel"/>
    <w:tmpl w:val="CE368706"/>
    <w:lvl w:ilvl="0" w:tplc="85ACB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5605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83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63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C8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0C5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28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4A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9A5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C8333B"/>
    <w:multiLevelType w:val="multilevel"/>
    <w:tmpl w:val="249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990980"/>
    <w:multiLevelType w:val="hybridMultilevel"/>
    <w:tmpl w:val="67DCD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1A9C0E"/>
    <w:multiLevelType w:val="hybridMultilevel"/>
    <w:tmpl w:val="A350AE2A"/>
    <w:lvl w:ilvl="0" w:tplc="382685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452A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586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0E8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DC1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4F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EC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88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D96F5D"/>
    <w:multiLevelType w:val="multilevel"/>
    <w:tmpl w:val="0F42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7A6A0F"/>
    <w:multiLevelType w:val="hybridMultilevel"/>
    <w:tmpl w:val="138C598C"/>
    <w:lvl w:ilvl="0" w:tplc="0809000F">
      <w:start w:val="1"/>
      <w:numFmt w:val="decimal"/>
      <w:lvlText w:val="%1."/>
      <w:lvlJc w:val="left"/>
      <w:pPr>
        <w:ind w:left="3272" w:hanging="360"/>
      </w:pPr>
    </w:lvl>
    <w:lvl w:ilvl="1" w:tplc="08090019" w:tentative="1">
      <w:start w:val="1"/>
      <w:numFmt w:val="lowerLetter"/>
      <w:lvlText w:val="%2."/>
      <w:lvlJc w:val="left"/>
      <w:pPr>
        <w:ind w:left="3992" w:hanging="360"/>
      </w:pPr>
    </w:lvl>
    <w:lvl w:ilvl="2" w:tplc="0809001B" w:tentative="1">
      <w:start w:val="1"/>
      <w:numFmt w:val="lowerRoman"/>
      <w:lvlText w:val="%3."/>
      <w:lvlJc w:val="right"/>
      <w:pPr>
        <w:ind w:left="4712" w:hanging="180"/>
      </w:pPr>
    </w:lvl>
    <w:lvl w:ilvl="3" w:tplc="0809000F" w:tentative="1">
      <w:start w:val="1"/>
      <w:numFmt w:val="decimal"/>
      <w:lvlText w:val="%4."/>
      <w:lvlJc w:val="left"/>
      <w:pPr>
        <w:ind w:left="5432" w:hanging="360"/>
      </w:pPr>
    </w:lvl>
    <w:lvl w:ilvl="4" w:tplc="08090019" w:tentative="1">
      <w:start w:val="1"/>
      <w:numFmt w:val="lowerLetter"/>
      <w:lvlText w:val="%5."/>
      <w:lvlJc w:val="left"/>
      <w:pPr>
        <w:ind w:left="6152" w:hanging="360"/>
      </w:pPr>
    </w:lvl>
    <w:lvl w:ilvl="5" w:tplc="0809001B" w:tentative="1">
      <w:start w:val="1"/>
      <w:numFmt w:val="lowerRoman"/>
      <w:lvlText w:val="%6."/>
      <w:lvlJc w:val="right"/>
      <w:pPr>
        <w:ind w:left="6872" w:hanging="180"/>
      </w:pPr>
    </w:lvl>
    <w:lvl w:ilvl="6" w:tplc="0809000F" w:tentative="1">
      <w:start w:val="1"/>
      <w:numFmt w:val="decimal"/>
      <w:lvlText w:val="%7."/>
      <w:lvlJc w:val="left"/>
      <w:pPr>
        <w:ind w:left="7592" w:hanging="360"/>
      </w:pPr>
    </w:lvl>
    <w:lvl w:ilvl="7" w:tplc="08090019" w:tentative="1">
      <w:start w:val="1"/>
      <w:numFmt w:val="lowerLetter"/>
      <w:lvlText w:val="%8."/>
      <w:lvlJc w:val="left"/>
      <w:pPr>
        <w:ind w:left="8312" w:hanging="360"/>
      </w:pPr>
    </w:lvl>
    <w:lvl w:ilvl="8" w:tplc="08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9" w15:restartNumberingAfterBreak="0">
    <w:nsid w:val="3C553CCE"/>
    <w:multiLevelType w:val="hybridMultilevel"/>
    <w:tmpl w:val="4024F74A"/>
    <w:lvl w:ilvl="0" w:tplc="83FA82A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4D00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144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E4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8E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E40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A3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05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0C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9C7F63"/>
    <w:multiLevelType w:val="multilevel"/>
    <w:tmpl w:val="BCC6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1B95D0"/>
    <w:multiLevelType w:val="hybridMultilevel"/>
    <w:tmpl w:val="106C7A64"/>
    <w:lvl w:ilvl="0" w:tplc="D944A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328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561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74C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EB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48D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C5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A1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67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D72A47"/>
    <w:multiLevelType w:val="hybridMultilevel"/>
    <w:tmpl w:val="76226A94"/>
    <w:lvl w:ilvl="0" w:tplc="335A86E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51C4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AE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AB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8C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27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6E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83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68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0592CF"/>
    <w:multiLevelType w:val="hybridMultilevel"/>
    <w:tmpl w:val="A4EC60F2"/>
    <w:lvl w:ilvl="0" w:tplc="9AB0CB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CE8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C2E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C2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8F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86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86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A0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E0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C22669"/>
    <w:multiLevelType w:val="multilevel"/>
    <w:tmpl w:val="ABC4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4C471E"/>
    <w:multiLevelType w:val="hybridMultilevel"/>
    <w:tmpl w:val="19F8B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B73BE0"/>
    <w:multiLevelType w:val="multilevel"/>
    <w:tmpl w:val="6BB0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0BA479"/>
    <w:multiLevelType w:val="hybridMultilevel"/>
    <w:tmpl w:val="14602CE6"/>
    <w:lvl w:ilvl="0" w:tplc="DE1C64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4624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967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6AF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EC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22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4E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8C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C1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5C7471"/>
    <w:multiLevelType w:val="multilevel"/>
    <w:tmpl w:val="BC40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3F76D4"/>
    <w:multiLevelType w:val="multilevel"/>
    <w:tmpl w:val="DE62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67D78F"/>
    <w:multiLevelType w:val="hybridMultilevel"/>
    <w:tmpl w:val="D42E6AB4"/>
    <w:lvl w:ilvl="0" w:tplc="0C5EE1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B923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67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87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C9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E04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4B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CC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07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403DB3"/>
    <w:multiLevelType w:val="multilevel"/>
    <w:tmpl w:val="9DEA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578427"/>
    <w:multiLevelType w:val="hybridMultilevel"/>
    <w:tmpl w:val="3E2A3372"/>
    <w:lvl w:ilvl="0" w:tplc="2576A8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16E9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20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8D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21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FE7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AD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0E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E0B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702A40"/>
    <w:multiLevelType w:val="multilevel"/>
    <w:tmpl w:val="2EDC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812CF0"/>
    <w:multiLevelType w:val="multilevel"/>
    <w:tmpl w:val="6A1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8940AF"/>
    <w:multiLevelType w:val="multilevel"/>
    <w:tmpl w:val="917C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1B93788"/>
    <w:multiLevelType w:val="hybridMultilevel"/>
    <w:tmpl w:val="9A6CC906"/>
    <w:lvl w:ilvl="0" w:tplc="8EA01A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26A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3A9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29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E9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CE2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ED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C1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F6C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200236"/>
    <w:multiLevelType w:val="hybridMultilevel"/>
    <w:tmpl w:val="9BA232F4"/>
    <w:lvl w:ilvl="0" w:tplc="2BFE2918">
      <w:start w:val="2"/>
      <w:numFmt w:val="decimal"/>
      <w:lvlText w:val="%1."/>
      <w:lvlJc w:val="left"/>
      <w:pPr>
        <w:ind w:left="720" w:hanging="360"/>
      </w:pPr>
    </w:lvl>
    <w:lvl w:ilvl="1" w:tplc="D1D0929C">
      <w:start w:val="1"/>
      <w:numFmt w:val="lowerLetter"/>
      <w:lvlText w:val="%2."/>
      <w:lvlJc w:val="left"/>
      <w:pPr>
        <w:ind w:left="1440" w:hanging="360"/>
      </w:pPr>
    </w:lvl>
    <w:lvl w:ilvl="2" w:tplc="EC96E394">
      <w:start w:val="1"/>
      <w:numFmt w:val="lowerRoman"/>
      <w:lvlText w:val="%3."/>
      <w:lvlJc w:val="right"/>
      <w:pPr>
        <w:ind w:left="2160" w:hanging="180"/>
      </w:pPr>
    </w:lvl>
    <w:lvl w:ilvl="3" w:tplc="57BA1220">
      <w:start w:val="1"/>
      <w:numFmt w:val="decimal"/>
      <w:lvlText w:val="%4."/>
      <w:lvlJc w:val="left"/>
      <w:pPr>
        <w:ind w:left="2880" w:hanging="360"/>
      </w:pPr>
    </w:lvl>
    <w:lvl w:ilvl="4" w:tplc="DD524C34">
      <w:start w:val="1"/>
      <w:numFmt w:val="lowerLetter"/>
      <w:lvlText w:val="%5."/>
      <w:lvlJc w:val="left"/>
      <w:pPr>
        <w:ind w:left="3600" w:hanging="360"/>
      </w:pPr>
    </w:lvl>
    <w:lvl w:ilvl="5" w:tplc="E8D83312">
      <w:start w:val="1"/>
      <w:numFmt w:val="lowerRoman"/>
      <w:lvlText w:val="%6."/>
      <w:lvlJc w:val="right"/>
      <w:pPr>
        <w:ind w:left="4320" w:hanging="180"/>
      </w:pPr>
    </w:lvl>
    <w:lvl w:ilvl="6" w:tplc="812AA15E">
      <w:start w:val="1"/>
      <w:numFmt w:val="decimal"/>
      <w:lvlText w:val="%7."/>
      <w:lvlJc w:val="left"/>
      <w:pPr>
        <w:ind w:left="5040" w:hanging="360"/>
      </w:pPr>
    </w:lvl>
    <w:lvl w:ilvl="7" w:tplc="FECA1B5C">
      <w:start w:val="1"/>
      <w:numFmt w:val="lowerLetter"/>
      <w:lvlText w:val="%8."/>
      <w:lvlJc w:val="left"/>
      <w:pPr>
        <w:ind w:left="5760" w:hanging="360"/>
      </w:pPr>
    </w:lvl>
    <w:lvl w:ilvl="8" w:tplc="228A513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B542B8"/>
    <w:multiLevelType w:val="multilevel"/>
    <w:tmpl w:val="BD8C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F7A124"/>
    <w:multiLevelType w:val="hybridMultilevel"/>
    <w:tmpl w:val="B4D627F8"/>
    <w:lvl w:ilvl="0" w:tplc="C06473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9C3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704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A9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89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C8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264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42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069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2B6E2D"/>
    <w:multiLevelType w:val="multilevel"/>
    <w:tmpl w:val="010A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448DE1"/>
    <w:multiLevelType w:val="hybridMultilevel"/>
    <w:tmpl w:val="2248A746"/>
    <w:lvl w:ilvl="0" w:tplc="A112CF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C5E7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CB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8D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6A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4D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21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EB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027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954F40"/>
    <w:multiLevelType w:val="hybridMultilevel"/>
    <w:tmpl w:val="293EA290"/>
    <w:lvl w:ilvl="0" w:tplc="E1D8C2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1904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18E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CE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89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2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2F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4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EE6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D76FA0"/>
    <w:multiLevelType w:val="multilevel"/>
    <w:tmpl w:val="365A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5EC2B3"/>
    <w:multiLevelType w:val="hybridMultilevel"/>
    <w:tmpl w:val="FDD6B552"/>
    <w:lvl w:ilvl="0" w:tplc="8AB017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C68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8B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0A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0A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48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4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66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23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64D22E"/>
    <w:multiLevelType w:val="hybridMultilevel"/>
    <w:tmpl w:val="8ED28FCE"/>
    <w:lvl w:ilvl="0" w:tplc="393656D8">
      <w:start w:val="1"/>
      <w:numFmt w:val="decimal"/>
      <w:lvlText w:val="%1."/>
      <w:lvlJc w:val="left"/>
      <w:pPr>
        <w:ind w:left="720" w:hanging="360"/>
      </w:pPr>
    </w:lvl>
    <w:lvl w:ilvl="1" w:tplc="01FA28E6">
      <w:start w:val="1"/>
      <w:numFmt w:val="lowerLetter"/>
      <w:lvlText w:val="%2."/>
      <w:lvlJc w:val="left"/>
      <w:pPr>
        <w:ind w:left="1440" w:hanging="360"/>
      </w:pPr>
    </w:lvl>
    <w:lvl w:ilvl="2" w:tplc="883AB394">
      <w:start w:val="1"/>
      <w:numFmt w:val="lowerRoman"/>
      <w:lvlText w:val="%3."/>
      <w:lvlJc w:val="right"/>
      <w:pPr>
        <w:ind w:left="2160" w:hanging="180"/>
      </w:pPr>
    </w:lvl>
    <w:lvl w:ilvl="3" w:tplc="E5F46DD8">
      <w:start w:val="1"/>
      <w:numFmt w:val="decimal"/>
      <w:lvlText w:val="%4."/>
      <w:lvlJc w:val="left"/>
      <w:pPr>
        <w:ind w:left="2880" w:hanging="360"/>
      </w:pPr>
    </w:lvl>
    <w:lvl w:ilvl="4" w:tplc="55D655CE">
      <w:start w:val="1"/>
      <w:numFmt w:val="lowerLetter"/>
      <w:lvlText w:val="%5."/>
      <w:lvlJc w:val="left"/>
      <w:pPr>
        <w:ind w:left="3600" w:hanging="360"/>
      </w:pPr>
    </w:lvl>
    <w:lvl w:ilvl="5" w:tplc="4824EC42">
      <w:start w:val="1"/>
      <w:numFmt w:val="lowerRoman"/>
      <w:lvlText w:val="%6."/>
      <w:lvlJc w:val="right"/>
      <w:pPr>
        <w:ind w:left="4320" w:hanging="180"/>
      </w:pPr>
    </w:lvl>
    <w:lvl w:ilvl="6" w:tplc="5D8E8C40">
      <w:start w:val="1"/>
      <w:numFmt w:val="decimal"/>
      <w:lvlText w:val="%7."/>
      <w:lvlJc w:val="left"/>
      <w:pPr>
        <w:ind w:left="5040" w:hanging="360"/>
      </w:pPr>
    </w:lvl>
    <w:lvl w:ilvl="7" w:tplc="0E1EE49A">
      <w:start w:val="1"/>
      <w:numFmt w:val="lowerLetter"/>
      <w:lvlText w:val="%8."/>
      <w:lvlJc w:val="left"/>
      <w:pPr>
        <w:ind w:left="5760" w:hanging="360"/>
      </w:pPr>
    </w:lvl>
    <w:lvl w:ilvl="8" w:tplc="6CA0A66A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8F7469"/>
    <w:multiLevelType w:val="hybridMultilevel"/>
    <w:tmpl w:val="C6D696C0"/>
    <w:lvl w:ilvl="0" w:tplc="D82832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0584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8A7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2C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09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C1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08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CA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46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F08F99"/>
    <w:multiLevelType w:val="hybridMultilevel"/>
    <w:tmpl w:val="3A86B7DE"/>
    <w:lvl w:ilvl="0" w:tplc="45E6F2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126F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8B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E8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687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8E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E3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65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61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1B3DDE"/>
    <w:multiLevelType w:val="hybridMultilevel"/>
    <w:tmpl w:val="185C05F6"/>
    <w:lvl w:ilvl="0" w:tplc="217611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7A04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A05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05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42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01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84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E6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8147AA"/>
    <w:multiLevelType w:val="multilevel"/>
    <w:tmpl w:val="2B8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634294"/>
    <w:multiLevelType w:val="hybridMultilevel"/>
    <w:tmpl w:val="FEDE4DBC"/>
    <w:lvl w:ilvl="0" w:tplc="AFC8FD7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7D66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AA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65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646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4B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43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C3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886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B3EA49"/>
    <w:multiLevelType w:val="hybridMultilevel"/>
    <w:tmpl w:val="3C92165E"/>
    <w:lvl w:ilvl="0" w:tplc="82020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6E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80C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E1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40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A8B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4D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E9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A1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07881F1"/>
    <w:multiLevelType w:val="hybridMultilevel"/>
    <w:tmpl w:val="CB0073DC"/>
    <w:lvl w:ilvl="0" w:tplc="5DA4FB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E885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EB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D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E2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4C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EB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C7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AED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C94DA4"/>
    <w:multiLevelType w:val="hybridMultilevel"/>
    <w:tmpl w:val="713EE66E"/>
    <w:lvl w:ilvl="0" w:tplc="9C8055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8C07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C1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C9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E2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50A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A3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7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3A5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28B10F3"/>
    <w:multiLevelType w:val="hybridMultilevel"/>
    <w:tmpl w:val="8732FF1E"/>
    <w:lvl w:ilvl="0" w:tplc="DB40CD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AD0C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09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CD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2E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AEF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C2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C6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CC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810D68"/>
    <w:multiLevelType w:val="hybridMultilevel"/>
    <w:tmpl w:val="C090C528"/>
    <w:lvl w:ilvl="0" w:tplc="053895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4E0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10F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61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03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68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68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45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768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4B2710"/>
    <w:multiLevelType w:val="hybridMultilevel"/>
    <w:tmpl w:val="DE68C258"/>
    <w:lvl w:ilvl="0" w:tplc="23F8422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0408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E1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C7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4F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8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AA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01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6E8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229EDA"/>
    <w:multiLevelType w:val="hybridMultilevel"/>
    <w:tmpl w:val="DC3098BE"/>
    <w:lvl w:ilvl="0" w:tplc="2B2827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6CE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085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C2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46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C49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64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6E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F4F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BD63EA"/>
    <w:multiLevelType w:val="hybridMultilevel"/>
    <w:tmpl w:val="E86AC43A"/>
    <w:lvl w:ilvl="0" w:tplc="78607BCE">
      <w:start w:val="2"/>
      <w:numFmt w:val="decimal"/>
      <w:lvlText w:val="%1."/>
      <w:lvlJc w:val="left"/>
      <w:pPr>
        <w:ind w:left="720" w:hanging="360"/>
      </w:pPr>
    </w:lvl>
    <w:lvl w:ilvl="1" w:tplc="28140290">
      <w:start w:val="1"/>
      <w:numFmt w:val="lowerLetter"/>
      <w:lvlText w:val="%2."/>
      <w:lvlJc w:val="left"/>
      <w:pPr>
        <w:ind w:left="1440" w:hanging="360"/>
      </w:pPr>
    </w:lvl>
    <w:lvl w:ilvl="2" w:tplc="AAA2B110">
      <w:start w:val="1"/>
      <w:numFmt w:val="lowerRoman"/>
      <w:lvlText w:val="%3."/>
      <w:lvlJc w:val="right"/>
      <w:pPr>
        <w:ind w:left="2160" w:hanging="180"/>
      </w:pPr>
    </w:lvl>
    <w:lvl w:ilvl="3" w:tplc="5A34F3EE">
      <w:start w:val="1"/>
      <w:numFmt w:val="decimal"/>
      <w:lvlText w:val="%4."/>
      <w:lvlJc w:val="left"/>
      <w:pPr>
        <w:ind w:left="2880" w:hanging="360"/>
      </w:pPr>
    </w:lvl>
    <w:lvl w:ilvl="4" w:tplc="7D6631B6">
      <w:start w:val="1"/>
      <w:numFmt w:val="lowerLetter"/>
      <w:lvlText w:val="%5."/>
      <w:lvlJc w:val="left"/>
      <w:pPr>
        <w:ind w:left="3600" w:hanging="360"/>
      </w:pPr>
    </w:lvl>
    <w:lvl w:ilvl="5" w:tplc="885256EE">
      <w:start w:val="1"/>
      <w:numFmt w:val="lowerRoman"/>
      <w:lvlText w:val="%6."/>
      <w:lvlJc w:val="right"/>
      <w:pPr>
        <w:ind w:left="4320" w:hanging="180"/>
      </w:pPr>
    </w:lvl>
    <w:lvl w:ilvl="6" w:tplc="3B64D2BE">
      <w:start w:val="1"/>
      <w:numFmt w:val="decimal"/>
      <w:lvlText w:val="%7."/>
      <w:lvlJc w:val="left"/>
      <w:pPr>
        <w:ind w:left="5040" w:hanging="360"/>
      </w:pPr>
    </w:lvl>
    <w:lvl w:ilvl="7" w:tplc="68CE0C5C">
      <w:start w:val="1"/>
      <w:numFmt w:val="lowerLetter"/>
      <w:lvlText w:val="%8."/>
      <w:lvlJc w:val="left"/>
      <w:pPr>
        <w:ind w:left="5760" w:hanging="360"/>
      </w:pPr>
    </w:lvl>
    <w:lvl w:ilvl="8" w:tplc="60BEB1F0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92561DB"/>
    <w:multiLevelType w:val="multilevel"/>
    <w:tmpl w:val="958A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4007B9"/>
    <w:multiLevelType w:val="hybridMultilevel"/>
    <w:tmpl w:val="C8C60084"/>
    <w:lvl w:ilvl="0" w:tplc="096E3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8CC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AB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46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8CD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63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63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1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D06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637645"/>
    <w:multiLevelType w:val="multilevel"/>
    <w:tmpl w:val="F1F4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C49D7D"/>
    <w:multiLevelType w:val="hybridMultilevel"/>
    <w:tmpl w:val="ABC63DCE"/>
    <w:lvl w:ilvl="0" w:tplc="947267A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BF86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CE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61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503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A3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4E5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89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26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EFA0C0A"/>
    <w:multiLevelType w:val="multilevel"/>
    <w:tmpl w:val="0A6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257514">
    <w:abstractNumId w:val="49"/>
  </w:num>
  <w:num w:numId="2" w16cid:durableId="585185624">
    <w:abstractNumId w:val="9"/>
  </w:num>
  <w:num w:numId="3" w16cid:durableId="1441994163">
    <w:abstractNumId w:val="56"/>
  </w:num>
  <w:num w:numId="4" w16cid:durableId="1484807586">
    <w:abstractNumId w:val="33"/>
  </w:num>
  <w:num w:numId="5" w16cid:durableId="882981387">
    <w:abstractNumId w:val="52"/>
  </w:num>
  <w:num w:numId="6" w16cid:durableId="1851143471">
    <w:abstractNumId w:val="62"/>
  </w:num>
  <w:num w:numId="7" w16cid:durableId="400176905">
    <w:abstractNumId w:val="22"/>
  </w:num>
  <w:num w:numId="8" w16cid:durableId="360009997">
    <w:abstractNumId w:val="1"/>
  </w:num>
  <w:num w:numId="9" w16cid:durableId="284655300">
    <w:abstractNumId w:val="14"/>
  </w:num>
  <w:num w:numId="10" w16cid:durableId="821047460">
    <w:abstractNumId w:val="29"/>
  </w:num>
  <w:num w:numId="11" w16cid:durableId="205528385">
    <w:abstractNumId w:val="58"/>
  </w:num>
  <w:num w:numId="12" w16cid:durableId="1946691775">
    <w:abstractNumId w:val="16"/>
  </w:num>
  <w:num w:numId="13" w16cid:durableId="48581324">
    <w:abstractNumId w:val="54"/>
  </w:num>
  <w:num w:numId="14" w16cid:durableId="813376140">
    <w:abstractNumId w:val="40"/>
  </w:num>
  <w:num w:numId="15" w16cid:durableId="2142965691">
    <w:abstractNumId w:val="23"/>
  </w:num>
  <w:num w:numId="16" w16cid:durableId="248127572">
    <w:abstractNumId w:val="57"/>
  </w:num>
  <w:num w:numId="17" w16cid:durableId="1766416842">
    <w:abstractNumId w:val="2"/>
  </w:num>
  <w:num w:numId="18" w16cid:durableId="2056420927">
    <w:abstractNumId w:val="61"/>
  </w:num>
  <w:num w:numId="19" w16cid:durableId="1442258242">
    <w:abstractNumId w:val="26"/>
  </w:num>
  <w:num w:numId="20" w16cid:durableId="1330520084">
    <w:abstractNumId w:val="51"/>
  </w:num>
  <w:num w:numId="21" w16cid:durableId="312296221">
    <w:abstractNumId w:val="42"/>
  </w:num>
  <w:num w:numId="22" w16cid:durableId="689332684">
    <w:abstractNumId w:val="67"/>
  </w:num>
  <w:num w:numId="23" w16cid:durableId="432090261">
    <w:abstractNumId w:val="32"/>
  </w:num>
  <w:num w:numId="24" w16cid:durableId="1201091676">
    <w:abstractNumId w:val="15"/>
  </w:num>
  <w:num w:numId="25" w16cid:durableId="898979931">
    <w:abstractNumId w:val="72"/>
  </w:num>
  <w:num w:numId="26" w16cid:durableId="397561119">
    <w:abstractNumId w:val="46"/>
  </w:num>
  <w:num w:numId="27" w16cid:durableId="1364986591">
    <w:abstractNumId w:val="70"/>
  </w:num>
  <w:num w:numId="28" w16cid:durableId="510070197">
    <w:abstractNumId w:val="66"/>
  </w:num>
  <w:num w:numId="29" w16cid:durableId="477915254">
    <w:abstractNumId w:val="63"/>
  </w:num>
  <w:num w:numId="30" w16cid:durableId="1354771026">
    <w:abstractNumId w:val="60"/>
  </w:num>
  <w:num w:numId="31" w16cid:durableId="1323386315">
    <w:abstractNumId w:val="64"/>
  </w:num>
  <w:num w:numId="32" w16cid:durableId="2079665428">
    <w:abstractNumId w:val="11"/>
  </w:num>
  <w:num w:numId="33" w16cid:durableId="1772625705">
    <w:abstractNumId w:val="37"/>
  </w:num>
  <w:num w:numId="34" w16cid:durableId="146629066">
    <w:abstractNumId w:val="65"/>
  </w:num>
  <w:num w:numId="35" w16cid:durableId="192883821">
    <w:abstractNumId w:val="3"/>
  </w:num>
  <w:num w:numId="36" w16cid:durableId="1402218918">
    <w:abstractNumId w:val="31"/>
  </w:num>
  <w:num w:numId="37" w16cid:durableId="143130910">
    <w:abstractNumId w:val="21"/>
  </w:num>
  <w:num w:numId="38" w16cid:durableId="1813138074">
    <w:abstractNumId w:val="68"/>
  </w:num>
  <w:num w:numId="39" w16cid:durableId="46955360">
    <w:abstractNumId w:val="4"/>
  </w:num>
  <w:num w:numId="40" w16cid:durableId="347024859">
    <w:abstractNumId w:val="47"/>
  </w:num>
  <w:num w:numId="41" w16cid:durableId="726494452">
    <w:abstractNumId w:val="55"/>
  </w:num>
  <w:num w:numId="42" w16cid:durableId="1391346423">
    <w:abstractNumId w:val="17"/>
  </w:num>
  <w:num w:numId="43" w16cid:durableId="594678113">
    <w:abstractNumId w:val="28"/>
  </w:num>
  <w:num w:numId="44" w16cid:durableId="655572692">
    <w:abstractNumId w:val="8"/>
  </w:num>
  <w:num w:numId="45" w16cid:durableId="808405621">
    <w:abstractNumId w:val="19"/>
  </w:num>
  <w:num w:numId="46" w16cid:durableId="211771323">
    <w:abstractNumId w:val="20"/>
  </w:num>
  <w:num w:numId="47" w16cid:durableId="1743136650">
    <w:abstractNumId w:val="25"/>
  </w:num>
  <w:num w:numId="48" w16cid:durableId="1907764361">
    <w:abstractNumId w:val="7"/>
  </w:num>
  <w:num w:numId="49" w16cid:durableId="1215240728">
    <w:abstractNumId w:val="35"/>
  </w:num>
  <w:num w:numId="50" w16cid:durableId="547883891">
    <w:abstractNumId w:val="48"/>
  </w:num>
  <w:num w:numId="51" w16cid:durableId="710955919">
    <w:abstractNumId w:val="59"/>
  </w:num>
  <w:num w:numId="52" w16cid:durableId="2085030955">
    <w:abstractNumId w:val="45"/>
  </w:num>
  <w:num w:numId="53" w16cid:durableId="85543368">
    <w:abstractNumId w:val="12"/>
  </w:num>
  <w:num w:numId="54" w16cid:durableId="965894316">
    <w:abstractNumId w:val="36"/>
  </w:num>
  <w:num w:numId="55" w16cid:durableId="418330772">
    <w:abstractNumId w:val="18"/>
  </w:num>
  <w:num w:numId="56" w16cid:durableId="1487359879">
    <w:abstractNumId w:val="34"/>
  </w:num>
  <w:num w:numId="57" w16cid:durableId="157769328">
    <w:abstractNumId w:val="38"/>
  </w:num>
  <w:num w:numId="58" w16cid:durableId="611976658">
    <w:abstractNumId w:val="39"/>
  </w:num>
  <w:num w:numId="59" w16cid:durableId="287051101">
    <w:abstractNumId w:val="0"/>
  </w:num>
  <w:num w:numId="60" w16cid:durableId="788473407">
    <w:abstractNumId w:val="41"/>
  </w:num>
  <w:num w:numId="61" w16cid:durableId="1783956966">
    <w:abstractNumId w:val="73"/>
  </w:num>
  <w:num w:numId="62" w16cid:durableId="1757166624">
    <w:abstractNumId w:val="6"/>
  </w:num>
  <w:num w:numId="63" w16cid:durableId="1351953621">
    <w:abstractNumId w:val="53"/>
  </w:num>
  <w:num w:numId="64" w16cid:durableId="2110353053">
    <w:abstractNumId w:val="27"/>
  </w:num>
  <w:num w:numId="65" w16cid:durableId="2136944994">
    <w:abstractNumId w:val="71"/>
  </w:num>
  <w:num w:numId="66" w16cid:durableId="76293271">
    <w:abstractNumId w:val="24"/>
  </w:num>
  <w:num w:numId="67" w16cid:durableId="2043312703">
    <w:abstractNumId w:val="69"/>
  </w:num>
  <w:num w:numId="68" w16cid:durableId="1760591136">
    <w:abstractNumId w:val="5"/>
  </w:num>
  <w:num w:numId="69" w16cid:durableId="342585135">
    <w:abstractNumId w:val="10"/>
  </w:num>
  <w:num w:numId="70" w16cid:durableId="956641388">
    <w:abstractNumId w:val="30"/>
  </w:num>
  <w:num w:numId="71" w16cid:durableId="1045834606">
    <w:abstractNumId w:val="43"/>
  </w:num>
  <w:num w:numId="72" w16cid:durableId="877930111">
    <w:abstractNumId w:val="44"/>
  </w:num>
  <w:num w:numId="73" w16cid:durableId="434447891">
    <w:abstractNumId w:val="13"/>
  </w:num>
  <w:num w:numId="74" w16cid:durableId="1918326462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4D"/>
    <w:rsid w:val="00011F74"/>
    <w:rsid w:val="000140A1"/>
    <w:rsid w:val="00015E52"/>
    <w:rsid w:val="000263C5"/>
    <w:rsid w:val="000360EE"/>
    <w:rsid w:val="000606AE"/>
    <w:rsid w:val="00065636"/>
    <w:rsid w:val="000674A9"/>
    <w:rsid w:val="00067E89"/>
    <w:rsid w:val="00073781"/>
    <w:rsid w:val="00082F7E"/>
    <w:rsid w:val="00092914"/>
    <w:rsid w:val="000A219F"/>
    <w:rsid w:val="000B2AB0"/>
    <w:rsid w:val="000B48DC"/>
    <w:rsid w:val="000D497A"/>
    <w:rsid w:val="000D560E"/>
    <w:rsid w:val="000F37DC"/>
    <w:rsid w:val="00105F28"/>
    <w:rsid w:val="001234EB"/>
    <w:rsid w:val="00123C5B"/>
    <w:rsid w:val="001320DE"/>
    <w:rsid w:val="00137FA9"/>
    <w:rsid w:val="001402BF"/>
    <w:rsid w:val="0016315F"/>
    <w:rsid w:val="00184C79"/>
    <w:rsid w:val="00193BC4"/>
    <w:rsid w:val="00194AEB"/>
    <w:rsid w:val="001A275C"/>
    <w:rsid w:val="001A3D88"/>
    <w:rsid w:val="001A4DF8"/>
    <w:rsid w:val="001B58F7"/>
    <w:rsid w:val="001D1D50"/>
    <w:rsid w:val="00230770"/>
    <w:rsid w:val="00237A6A"/>
    <w:rsid w:val="0024134F"/>
    <w:rsid w:val="00252293"/>
    <w:rsid w:val="00274B6D"/>
    <w:rsid w:val="00274E2F"/>
    <w:rsid w:val="00283158"/>
    <w:rsid w:val="002A08B5"/>
    <w:rsid w:val="002A2DD8"/>
    <w:rsid w:val="002C247B"/>
    <w:rsid w:val="002D1EC3"/>
    <w:rsid w:val="002D29EC"/>
    <w:rsid w:val="002D3861"/>
    <w:rsid w:val="002D6F01"/>
    <w:rsid w:val="002E2341"/>
    <w:rsid w:val="002E4047"/>
    <w:rsid w:val="002F48F9"/>
    <w:rsid w:val="0030112D"/>
    <w:rsid w:val="003166F8"/>
    <w:rsid w:val="00320217"/>
    <w:rsid w:val="00321742"/>
    <w:rsid w:val="00341CD8"/>
    <w:rsid w:val="003509B7"/>
    <w:rsid w:val="00355B3D"/>
    <w:rsid w:val="0036534D"/>
    <w:rsid w:val="003672A6"/>
    <w:rsid w:val="00376275"/>
    <w:rsid w:val="0039629E"/>
    <w:rsid w:val="00397962"/>
    <w:rsid w:val="003A1E95"/>
    <w:rsid w:val="003A63AF"/>
    <w:rsid w:val="003C169C"/>
    <w:rsid w:val="003D0FC2"/>
    <w:rsid w:val="003D290D"/>
    <w:rsid w:val="003D3C7F"/>
    <w:rsid w:val="003D3E84"/>
    <w:rsid w:val="003D41F2"/>
    <w:rsid w:val="003F536A"/>
    <w:rsid w:val="003F5B3A"/>
    <w:rsid w:val="00400721"/>
    <w:rsid w:val="00401425"/>
    <w:rsid w:val="00401F46"/>
    <w:rsid w:val="00410A55"/>
    <w:rsid w:val="0041278B"/>
    <w:rsid w:val="00433CD3"/>
    <w:rsid w:val="00434D07"/>
    <w:rsid w:val="00450EBF"/>
    <w:rsid w:val="00452D63"/>
    <w:rsid w:val="00454F54"/>
    <w:rsid w:val="00456853"/>
    <w:rsid w:val="00463A3F"/>
    <w:rsid w:val="004701F1"/>
    <w:rsid w:val="00483DBC"/>
    <w:rsid w:val="00485786"/>
    <w:rsid w:val="004866B2"/>
    <w:rsid w:val="00490B33"/>
    <w:rsid w:val="00491561"/>
    <w:rsid w:val="00494262"/>
    <w:rsid w:val="004965F9"/>
    <w:rsid w:val="004A1935"/>
    <w:rsid w:val="004A5CD5"/>
    <w:rsid w:val="004A617E"/>
    <w:rsid w:val="004A7B3F"/>
    <w:rsid w:val="004B3B74"/>
    <w:rsid w:val="004C1A89"/>
    <w:rsid w:val="004C41AC"/>
    <w:rsid w:val="004C6204"/>
    <w:rsid w:val="004D7076"/>
    <w:rsid w:val="004E4166"/>
    <w:rsid w:val="004F17E0"/>
    <w:rsid w:val="004F6AE5"/>
    <w:rsid w:val="00502C98"/>
    <w:rsid w:val="00507D87"/>
    <w:rsid w:val="00511945"/>
    <w:rsid w:val="00521F3E"/>
    <w:rsid w:val="005237C9"/>
    <w:rsid w:val="005348BF"/>
    <w:rsid w:val="00534D03"/>
    <w:rsid w:val="00537DC3"/>
    <w:rsid w:val="00540087"/>
    <w:rsid w:val="00545D8E"/>
    <w:rsid w:val="00566B5B"/>
    <w:rsid w:val="0056739D"/>
    <w:rsid w:val="00580C76"/>
    <w:rsid w:val="00585D1B"/>
    <w:rsid w:val="005924F1"/>
    <w:rsid w:val="00593FA9"/>
    <w:rsid w:val="005A3CAC"/>
    <w:rsid w:val="005A6FF9"/>
    <w:rsid w:val="005C030A"/>
    <w:rsid w:val="005F1043"/>
    <w:rsid w:val="005F28EE"/>
    <w:rsid w:val="006118DE"/>
    <w:rsid w:val="00612988"/>
    <w:rsid w:val="006206D4"/>
    <w:rsid w:val="00621652"/>
    <w:rsid w:val="00633841"/>
    <w:rsid w:val="00635D35"/>
    <w:rsid w:val="006471B1"/>
    <w:rsid w:val="00662FCD"/>
    <w:rsid w:val="006B0607"/>
    <w:rsid w:val="006C22CF"/>
    <w:rsid w:val="006D008F"/>
    <w:rsid w:val="006E2279"/>
    <w:rsid w:val="006E4A80"/>
    <w:rsid w:val="00720C76"/>
    <w:rsid w:val="00731C35"/>
    <w:rsid w:val="0073279A"/>
    <w:rsid w:val="00760BFE"/>
    <w:rsid w:val="00766D02"/>
    <w:rsid w:val="007738F4"/>
    <w:rsid w:val="00775C58"/>
    <w:rsid w:val="007763AB"/>
    <w:rsid w:val="00777A75"/>
    <w:rsid w:val="007841BA"/>
    <w:rsid w:val="00787980"/>
    <w:rsid w:val="0079528D"/>
    <w:rsid w:val="00796B84"/>
    <w:rsid w:val="007B4404"/>
    <w:rsid w:val="007C0B01"/>
    <w:rsid w:val="007C749C"/>
    <w:rsid w:val="007D1E62"/>
    <w:rsid w:val="007E712E"/>
    <w:rsid w:val="00810A83"/>
    <w:rsid w:val="00810B74"/>
    <w:rsid w:val="0081383D"/>
    <w:rsid w:val="00820553"/>
    <w:rsid w:val="008237A6"/>
    <w:rsid w:val="00823890"/>
    <w:rsid w:val="00840C82"/>
    <w:rsid w:val="00846AFA"/>
    <w:rsid w:val="00875530"/>
    <w:rsid w:val="00875A43"/>
    <w:rsid w:val="0089331F"/>
    <w:rsid w:val="008A4299"/>
    <w:rsid w:val="008B0931"/>
    <w:rsid w:val="008B5304"/>
    <w:rsid w:val="008C218C"/>
    <w:rsid w:val="008C6867"/>
    <w:rsid w:val="008D744C"/>
    <w:rsid w:val="008E7B0E"/>
    <w:rsid w:val="008E7F90"/>
    <w:rsid w:val="008F2CD7"/>
    <w:rsid w:val="008F2F49"/>
    <w:rsid w:val="008F4A8C"/>
    <w:rsid w:val="008F4C09"/>
    <w:rsid w:val="008F7AE2"/>
    <w:rsid w:val="008F7FAA"/>
    <w:rsid w:val="0090240E"/>
    <w:rsid w:val="00907988"/>
    <w:rsid w:val="00962E50"/>
    <w:rsid w:val="00963CA7"/>
    <w:rsid w:val="0098484F"/>
    <w:rsid w:val="0098706B"/>
    <w:rsid w:val="00995DE4"/>
    <w:rsid w:val="009A08BB"/>
    <w:rsid w:val="009A75B8"/>
    <w:rsid w:val="009B6F4D"/>
    <w:rsid w:val="009C0A0D"/>
    <w:rsid w:val="009C4DA6"/>
    <w:rsid w:val="009D225B"/>
    <w:rsid w:val="009D345E"/>
    <w:rsid w:val="009D5952"/>
    <w:rsid w:val="009E1562"/>
    <w:rsid w:val="009E3F74"/>
    <w:rsid w:val="00A0174B"/>
    <w:rsid w:val="00A15CC2"/>
    <w:rsid w:val="00A23F68"/>
    <w:rsid w:val="00A30DD7"/>
    <w:rsid w:val="00A33CEC"/>
    <w:rsid w:val="00A372BB"/>
    <w:rsid w:val="00A4326C"/>
    <w:rsid w:val="00A55C19"/>
    <w:rsid w:val="00A62612"/>
    <w:rsid w:val="00A66256"/>
    <w:rsid w:val="00A710DA"/>
    <w:rsid w:val="00A802CB"/>
    <w:rsid w:val="00A9159C"/>
    <w:rsid w:val="00AA225E"/>
    <w:rsid w:val="00AB70C3"/>
    <w:rsid w:val="00AC5D36"/>
    <w:rsid w:val="00AC760C"/>
    <w:rsid w:val="00AD00C4"/>
    <w:rsid w:val="00AD3935"/>
    <w:rsid w:val="00AE51B4"/>
    <w:rsid w:val="00AE5CAC"/>
    <w:rsid w:val="00AE7CB0"/>
    <w:rsid w:val="00B00332"/>
    <w:rsid w:val="00B02882"/>
    <w:rsid w:val="00B03235"/>
    <w:rsid w:val="00B13345"/>
    <w:rsid w:val="00B13F03"/>
    <w:rsid w:val="00B2155F"/>
    <w:rsid w:val="00B34640"/>
    <w:rsid w:val="00B366DB"/>
    <w:rsid w:val="00B44F29"/>
    <w:rsid w:val="00B45B8C"/>
    <w:rsid w:val="00B508AC"/>
    <w:rsid w:val="00B5715F"/>
    <w:rsid w:val="00B61E99"/>
    <w:rsid w:val="00B66382"/>
    <w:rsid w:val="00B70A5A"/>
    <w:rsid w:val="00B72A72"/>
    <w:rsid w:val="00B7408C"/>
    <w:rsid w:val="00B82749"/>
    <w:rsid w:val="00B83C07"/>
    <w:rsid w:val="00B95D5E"/>
    <w:rsid w:val="00BA1F1E"/>
    <w:rsid w:val="00BB7E32"/>
    <w:rsid w:val="00BC7383"/>
    <w:rsid w:val="00BD2C0A"/>
    <w:rsid w:val="00BD4FC6"/>
    <w:rsid w:val="00BE0A65"/>
    <w:rsid w:val="00BE3E2F"/>
    <w:rsid w:val="00BF4A7C"/>
    <w:rsid w:val="00BF65EB"/>
    <w:rsid w:val="00BF6606"/>
    <w:rsid w:val="00C00F8F"/>
    <w:rsid w:val="00C05744"/>
    <w:rsid w:val="00C1112D"/>
    <w:rsid w:val="00C15A3F"/>
    <w:rsid w:val="00C25C46"/>
    <w:rsid w:val="00C2693C"/>
    <w:rsid w:val="00C30DC0"/>
    <w:rsid w:val="00C313A8"/>
    <w:rsid w:val="00C657C0"/>
    <w:rsid w:val="00C762F3"/>
    <w:rsid w:val="00C77F6A"/>
    <w:rsid w:val="00C94830"/>
    <w:rsid w:val="00CA6346"/>
    <w:rsid w:val="00CB0C16"/>
    <w:rsid w:val="00CB4698"/>
    <w:rsid w:val="00CB4ECD"/>
    <w:rsid w:val="00CE4C09"/>
    <w:rsid w:val="00CF79F7"/>
    <w:rsid w:val="00D05B34"/>
    <w:rsid w:val="00D0726F"/>
    <w:rsid w:val="00D078CA"/>
    <w:rsid w:val="00D11ED4"/>
    <w:rsid w:val="00D32B22"/>
    <w:rsid w:val="00D36FF1"/>
    <w:rsid w:val="00D4138B"/>
    <w:rsid w:val="00D4540E"/>
    <w:rsid w:val="00D60A4C"/>
    <w:rsid w:val="00D62BF1"/>
    <w:rsid w:val="00D73662"/>
    <w:rsid w:val="00D7606F"/>
    <w:rsid w:val="00D76590"/>
    <w:rsid w:val="00D84646"/>
    <w:rsid w:val="00D8517C"/>
    <w:rsid w:val="00DA1944"/>
    <w:rsid w:val="00DB09F7"/>
    <w:rsid w:val="00DB4996"/>
    <w:rsid w:val="00DD066D"/>
    <w:rsid w:val="00DD4BC2"/>
    <w:rsid w:val="00DD743C"/>
    <w:rsid w:val="00E0582D"/>
    <w:rsid w:val="00E17A15"/>
    <w:rsid w:val="00E23CCE"/>
    <w:rsid w:val="00E4312F"/>
    <w:rsid w:val="00E63F27"/>
    <w:rsid w:val="00E64868"/>
    <w:rsid w:val="00E74008"/>
    <w:rsid w:val="00E74550"/>
    <w:rsid w:val="00E77BDB"/>
    <w:rsid w:val="00E83830"/>
    <w:rsid w:val="00E85480"/>
    <w:rsid w:val="00E8765D"/>
    <w:rsid w:val="00EA4C82"/>
    <w:rsid w:val="00EB1F87"/>
    <w:rsid w:val="00EC56A1"/>
    <w:rsid w:val="00EC7044"/>
    <w:rsid w:val="00ED32F6"/>
    <w:rsid w:val="00EF4389"/>
    <w:rsid w:val="00F01926"/>
    <w:rsid w:val="00F113D8"/>
    <w:rsid w:val="00F15441"/>
    <w:rsid w:val="00F275BA"/>
    <w:rsid w:val="00F31095"/>
    <w:rsid w:val="00F46E43"/>
    <w:rsid w:val="00F471E2"/>
    <w:rsid w:val="00F5055F"/>
    <w:rsid w:val="00F555B9"/>
    <w:rsid w:val="00F56A33"/>
    <w:rsid w:val="00F61F3A"/>
    <w:rsid w:val="00F65D64"/>
    <w:rsid w:val="00F7226D"/>
    <w:rsid w:val="00F76E9A"/>
    <w:rsid w:val="00F90DC7"/>
    <w:rsid w:val="00F970AB"/>
    <w:rsid w:val="00FB045E"/>
    <w:rsid w:val="00FB44B2"/>
    <w:rsid w:val="00FB511D"/>
    <w:rsid w:val="00FD6108"/>
    <w:rsid w:val="00FF3986"/>
    <w:rsid w:val="00FF3AEF"/>
    <w:rsid w:val="01AFB719"/>
    <w:rsid w:val="06D234DC"/>
    <w:rsid w:val="08639E45"/>
    <w:rsid w:val="0ABEE086"/>
    <w:rsid w:val="0B7FDD3F"/>
    <w:rsid w:val="0F3C3516"/>
    <w:rsid w:val="10D00BBA"/>
    <w:rsid w:val="199A6945"/>
    <w:rsid w:val="19B817AF"/>
    <w:rsid w:val="23020999"/>
    <w:rsid w:val="237AD16D"/>
    <w:rsid w:val="270CD3EB"/>
    <w:rsid w:val="278DE60E"/>
    <w:rsid w:val="27BD17F2"/>
    <w:rsid w:val="28D56FDA"/>
    <w:rsid w:val="2D6BC3F6"/>
    <w:rsid w:val="2FE1DB6E"/>
    <w:rsid w:val="308CF9EA"/>
    <w:rsid w:val="32C003FA"/>
    <w:rsid w:val="3357D51A"/>
    <w:rsid w:val="34496438"/>
    <w:rsid w:val="355E0DCF"/>
    <w:rsid w:val="36BF0563"/>
    <w:rsid w:val="37BD0183"/>
    <w:rsid w:val="39BE1A7B"/>
    <w:rsid w:val="3A817D0D"/>
    <w:rsid w:val="3CE1633C"/>
    <w:rsid w:val="3EABCE6B"/>
    <w:rsid w:val="3EBA8783"/>
    <w:rsid w:val="415B6AB4"/>
    <w:rsid w:val="4E2A06F4"/>
    <w:rsid w:val="4E51DA91"/>
    <w:rsid w:val="52818D20"/>
    <w:rsid w:val="54EB67E6"/>
    <w:rsid w:val="55641DF0"/>
    <w:rsid w:val="5AAFA486"/>
    <w:rsid w:val="5BC3C339"/>
    <w:rsid w:val="5D1540C7"/>
    <w:rsid w:val="5F545C96"/>
    <w:rsid w:val="61B16705"/>
    <w:rsid w:val="6417CCDD"/>
    <w:rsid w:val="6A9B278A"/>
    <w:rsid w:val="6BB9219A"/>
    <w:rsid w:val="6CF01859"/>
    <w:rsid w:val="76AD4230"/>
    <w:rsid w:val="7B12425D"/>
    <w:rsid w:val="7D40DEA8"/>
    <w:rsid w:val="7F45B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521D6"/>
  <w15:chartTrackingRefBased/>
  <w15:docId w15:val="{F66E7A5A-6492-4E55-AD1F-CF70032C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E95"/>
    <w:rPr>
      <w:rFonts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055F"/>
    <w:pPr>
      <w:keepNext/>
      <w:keepLines/>
      <w:spacing w:line="360" w:lineRule="auto"/>
      <w:ind w:firstLine="2552"/>
      <w:outlineLvl w:val="0"/>
    </w:pPr>
    <w:rPr>
      <w:rFonts w:asciiTheme="majorHAnsi" w:eastAsiaTheme="majorEastAsia" w:hAnsiTheme="majorHAnsi" w:cstheme="majorHAnsi"/>
      <w:b/>
      <w:bCs/>
      <w:sz w:val="48"/>
      <w:szCs w:val="40"/>
      <w:lang w:val="en-US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A66256"/>
    <w:pPr>
      <w:spacing w:line="276" w:lineRule="auto"/>
      <w:outlineLvl w:val="1"/>
    </w:p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820553"/>
    <w:pPr>
      <w:spacing w:line="240" w:lineRule="auto"/>
      <w:ind w:left="284" w:firstLine="0"/>
      <w:outlineLvl w:val="2"/>
    </w:pPr>
    <w:rPr>
      <w:sz w:val="96"/>
      <w:szCs w:val="9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D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unhideWhenUsed/>
    <w:qFormat/>
    <w:rsid w:val="00DA1944"/>
    <w:pPr>
      <w:tabs>
        <w:tab w:val="center" w:pos="4513"/>
        <w:tab w:val="right" w:pos="9026"/>
      </w:tabs>
      <w:spacing w:line="360" w:lineRule="auto"/>
    </w:pPr>
    <w:rPr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A1944"/>
    <w:rPr>
      <w:rFonts w:ascii="Gotham" w:hAnsi="Gotham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055F"/>
    <w:rPr>
      <w:rFonts w:asciiTheme="majorHAnsi" w:eastAsiaTheme="majorEastAsia" w:hAnsiTheme="majorHAnsi" w:cstheme="majorHAnsi"/>
      <w:b/>
      <w:bCs/>
      <w:sz w:val="48"/>
      <w:szCs w:val="4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56A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A33"/>
    <w:rPr>
      <w:rFonts w:ascii="Gotham" w:hAnsi="Gotham"/>
    </w:rPr>
  </w:style>
  <w:style w:type="character" w:customStyle="1" w:styleId="Heading2Char">
    <w:name w:val="Heading 2 Char"/>
    <w:basedOn w:val="DefaultParagraphFont"/>
    <w:link w:val="Heading2"/>
    <w:uiPriority w:val="9"/>
    <w:rsid w:val="00A66256"/>
    <w:rPr>
      <w:rFonts w:cstheme="minorHAnsi"/>
      <w:b/>
      <w:bCs/>
      <w:color w:val="002060"/>
    </w:rPr>
  </w:style>
  <w:style w:type="character" w:customStyle="1" w:styleId="Heading3Char">
    <w:name w:val="Heading 3 Char"/>
    <w:basedOn w:val="DefaultParagraphFont"/>
    <w:link w:val="Heading3"/>
    <w:uiPriority w:val="9"/>
    <w:rsid w:val="00820553"/>
    <w:rPr>
      <w:rFonts w:asciiTheme="majorHAnsi" w:eastAsiaTheme="majorEastAsia" w:hAnsiTheme="majorHAnsi" w:cstheme="majorHAnsi"/>
      <w:b/>
      <w:bCs/>
      <w:color w:val="FFFFFF" w:themeColor="background1"/>
      <w:sz w:val="96"/>
      <w:szCs w:val="96"/>
    </w:rPr>
  </w:style>
  <w:style w:type="table" w:styleId="TableGrid">
    <w:name w:val="Table Grid"/>
    <w:basedOn w:val="TableNormal"/>
    <w:uiPriority w:val="39"/>
    <w:rsid w:val="00F56A3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0240E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C762F3"/>
    <w:pPr>
      <w:tabs>
        <w:tab w:val="right" w:leader="dot" w:pos="10456"/>
      </w:tabs>
      <w:spacing w:before="12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0C82"/>
    <w:rPr>
      <w:color w:val="0563C1" w:themeColor="hyperlink"/>
      <w:u w:val="single"/>
    </w:rPr>
  </w:style>
  <w:style w:type="table" w:customStyle="1" w:styleId="AssessmrntBrief">
    <w:name w:val="Assessmrnt Brief"/>
    <w:basedOn w:val="TableNormal"/>
    <w:uiPriority w:val="99"/>
    <w:rsid w:val="00B366DB"/>
    <w:tblPr/>
  </w:style>
  <w:style w:type="paragraph" w:styleId="ListParagraph">
    <w:name w:val="List Paragraph"/>
    <w:basedOn w:val="Normal"/>
    <w:uiPriority w:val="34"/>
    <w:qFormat/>
    <w:rsid w:val="000B2A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4830"/>
    <w:rPr>
      <w:b/>
      <w:bCs/>
      <w:color w:val="00206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C94830"/>
    <w:rPr>
      <w:rFonts w:cstheme="minorHAnsi"/>
      <w:b/>
      <w:bCs/>
      <w:color w:val="002060"/>
    </w:rPr>
  </w:style>
  <w:style w:type="character" w:styleId="PageNumber">
    <w:name w:val="page number"/>
    <w:basedOn w:val="DefaultParagraphFont"/>
    <w:uiPriority w:val="99"/>
    <w:semiHidden/>
    <w:unhideWhenUsed/>
    <w:rsid w:val="005237C9"/>
  </w:style>
  <w:style w:type="paragraph" w:styleId="TOC2">
    <w:name w:val="toc 2"/>
    <w:basedOn w:val="Normal"/>
    <w:next w:val="Normal"/>
    <w:autoRedefine/>
    <w:uiPriority w:val="39"/>
    <w:unhideWhenUsed/>
    <w:rsid w:val="00123C5B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23C5B"/>
    <w:pPr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23C5B"/>
    <w:pPr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3C5B"/>
    <w:pPr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3C5B"/>
    <w:pPr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3C5B"/>
    <w:pPr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3C5B"/>
    <w:pPr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3C5B"/>
    <w:pPr>
      <w:ind w:left="154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82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74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0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6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6AE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6AE"/>
    <w:rPr>
      <w:rFonts w:cs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7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631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16315F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table" w:customStyle="1" w:styleId="TableGrid0">
    <w:name w:val="TableGrid"/>
    <w:rsid w:val="00BE0A65"/>
    <w:rPr>
      <w:rFonts w:eastAsiaTheme="minorEastAsia"/>
      <w:sz w:val="22"/>
      <w:szCs w:val="22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basedOn w:val="TableNormal"/>
    <w:uiPriority w:val="49"/>
    <w:rsid w:val="00EC56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C5D3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F2F49"/>
    <w:pPr>
      <w:spacing w:before="240" w:line="259" w:lineRule="auto"/>
      <w:ind w:firstLine="0"/>
      <w:outlineLvl w:val="9"/>
    </w:pPr>
    <w:rPr>
      <w:rFonts w:cstheme="majorBidi"/>
      <w:b w:val="0"/>
      <w:bCs w:val="0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30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304"/>
    <w:rPr>
      <w:rFonts w:ascii="Consolas" w:hAnsi="Consolas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19377\Documents\Assessment%20Brief%20Template%20L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fbaf3f-6366-4185-abb5-49ac6d87dc6c">
      <Terms xmlns="http://schemas.microsoft.com/office/infopath/2007/PartnerControls"/>
    </lcf76f155ced4ddcb4097134ff3c332f>
    <TaxCatchAll xmlns="fc21c4ad-0e46-46ce-b759-23e3bd6210d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308B11D77644181C30862DCD7C999" ma:contentTypeVersion="18" ma:contentTypeDescription="Create a new document." ma:contentTypeScope="" ma:versionID="55edade67ded13c6e1370b7ac438e5ab">
  <xsd:schema xmlns:xsd="http://www.w3.org/2001/XMLSchema" xmlns:xs="http://www.w3.org/2001/XMLSchema" xmlns:p="http://schemas.microsoft.com/office/2006/metadata/properties" xmlns:ns2="58fbaf3f-6366-4185-abb5-49ac6d87dc6c" xmlns:ns3="fc21c4ad-0e46-46ce-b759-23e3bd6210d5" targetNamespace="http://schemas.microsoft.com/office/2006/metadata/properties" ma:root="true" ma:fieldsID="dde02c27c60d8bf0e3e3123ad9445511" ns2:_="" ns3:_="">
    <xsd:import namespace="58fbaf3f-6366-4185-abb5-49ac6d87dc6c"/>
    <xsd:import namespace="fc21c4ad-0e46-46ce-b759-23e3bd6210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baf3f-6366-4185-abb5-49ac6d87d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6386c0d-6e4d-41c7-a68d-5a7c90c1e5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1c4ad-0e46-46ce-b759-23e3bd6210d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454798d-5036-4fa5-a479-b59896a17d0c}" ma:internalName="TaxCatchAll" ma:showField="CatchAllData" ma:web="fc21c4ad-0e46-46ce-b759-23e3bd6210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376F24-C0CB-46A3-9C47-C8E5EEC358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0545C5-734B-4AFD-BDDF-19DE22F5FC64}">
  <ds:schemaRefs>
    <ds:schemaRef ds:uri="http://schemas.microsoft.com/office/2006/metadata/properties"/>
    <ds:schemaRef ds:uri="http://schemas.microsoft.com/office/infopath/2007/PartnerControls"/>
    <ds:schemaRef ds:uri="58fbaf3f-6366-4185-abb5-49ac6d87dc6c"/>
    <ds:schemaRef ds:uri="fc21c4ad-0e46-46ce-b759-23e3bd6210d5"/>
  </ds:schemaRefs>
</ds:datastoreItem>
</file>

<file path=customXml/itemProps3.xml><?xml version="1.0" encoding="utf-8"?>
<ds:datastoreItem xmlns:ds="http://schemas.openxmlformats.org/officeDocument/2006/customXml" ds:itemID="{46AEF15D-BB8C-4EFC-9DAD-3BE6090F62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baf3f-6366-4185-abb5-49ac6d87dc6c"/>
    <ds:schemaRef ds:uri="fc21c4ad-0e46-46ce-b759-23e3bd6210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51C03B-B920-4F7C-9A0F-5DC8921A89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Assessment Brief Template LF</Template>
  <TotalTime>35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Leanne</dc:creator>
  <cp:keywords/>
  <dc:description/>
  <cp:lastModifiedBy>FA21-BCS-044 (SYED NORAIZ HUSSAIN SHAH)</cp:lastModifiedBy>
  <cp:revision>39</cp:revision>
  <dcterms:created xsi:type="dcterms:W3CDTF">2025-01-04T01:55:00Z</dcterms:created>
  <dcterms:modified xsi:type="dcterms:W3CDTF">2025-02-06T22:25:00Z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0x010100B64308B11D77644181C30862DCD7C999</vt:lpwstr>
  </property>
  <property fmtid="{D5CDD505-2E9C-101B-9397-08002B2CF9AE}" pid="3" name="MediaServiceImageTags">
    <vt:lpwstr/>
  </property>
  <property fmtid="{D5CDD505-2E9C-101B-9397-08002B2CF9AE}" pid="4" name="GrammarlyDocumentId">
    <vt:lpwstr>b40978fc003e70bce842744f7f8212e4977224792e76146074f99d85da703e4b</vt:lpwstr>
  </property>
</Properties>
</file>